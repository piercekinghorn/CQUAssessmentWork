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9D7E5" w14:textId="77777777" w:rsidR="00697C8F" w:rsidRDefault="00697C8F" w:rsidP="00697C8F">
      <w:pPr>
        <w:spacing w:after="0" w:line="265" w:lineRule="auto"/>
        <w:ind w:left="-5" w:right="0"/>
        <w:jc w:val="left"/>
      </w:pPr>
      <w:r>
        <w:rPr>
          <w:sz w:val="35"/>
        </w:rPr>
        <w:t xml:space="preserve"> </w:t>
      </w:r>
    </w:p>
    <w:p w14:paraId="797C3565" w14:textId="77777777" w:rsidR="00080ABD" w:rsidRDefault="004A03CB" w:rsidP="00697C8F">
      <w:pPr>
        <w:spacing w:after="0" w:line="259" w:lineRule="auto"/>
        <w:ind w:left="0" w:right="0" w:firstLine="0"/>
        <w:jc w:val="left"/>
        <w:rPr>
          <w:b/>
          <w:sz w:val="35"/>
        </w:rPr>
      </w:pPr>
      <w:r>
        <w:rPr>
          <w:b/>
          <w:sz w:val="35"/>
        </w:rPr>
        <w:t>Patient Information</w:t>
      </w:r>
      <w:r w:rsidR="00551ED8">
        <w:rPr>
          <w:b/>
          <w:sz w:val="35"/>
        </w:rPr>
        <w:t xml:space="preserve"> </w:t>
      </w:r>
      <w:r w:rsidR="00697C8F">
        <w:rPr>
          <w:b/>
          <w:sz w:val="35"/>
        </w:rPr>
        <w:t>System</w:t>
      </w:r>
    </w:p>
    <w:p w14:paraId="2D194F4A" w14:textId="77777777" w:rsidR="00080ABD" w:rsidRPr="00080ABD" w:rsidRDefault="00080ABD" w:rsidP="00697C8F">
      <w:pPr>
        <w:spacing w:after="0" w:line="259" w:lineRule="auto"/>
        <w:ind w:left="0" w:right="0" w:firstLine="0"/>
        <w:jc w:val="left"/>
        <w:rPr>
          <w:b/>
          <w:sz w:val="35"/>
        </w:rPr>
      </w:pPr>
    </w:p>
    <w:p w14:paraId="3F039D6E" w14:textId="77777777" w:rsidR="00C50BBA" w:rsidRDefault="00697C8F" w:rsidP="007C05A2">
      <w:pPr>
        <w:spacing w:after="0" w:line="265" w:lineRule="auto"/>
        <w:ind w:left="-5" w:right="0"/>
        <w:jc w:val="left"/>
        <w:rPr>
          <w:rFonts w:ascii="Calibri" w:hAnsi="Calibri" w:cs="Calibri"/>
          <w:sz w:val="32"/>
          <w:szCs w:val="32"/>
        </w:rPr>
      </w:pPr>
      <w:r w:rsidRPr="00DD15EB">
        <w:rPr>
          <w:rFonts w:ascii="Calibri" w:hAnsi="Calibri" w:cs="Calibri"/>
          <w:sz w:val="32"/>
          <w:szCs w:val="32"/>
        </w:rPr>
        <w:t xml:space="preserve">Software </w:t>
      </w:r>
      <w:r w:rsidR="005D6A60">
        <w:rPr>
          <w:rFonts w:ascii="Calibri" w:hAnsi="Calibri" w:cs="Calibri"/>
          <w:sz w:val="32"/>
          <w:szCs w:val="32"/>
        </w:rPr>
        <w:t>Requirement Elicitation, M</w:t>
      </w:r>
      <w:r w:rsidR="00B15601" w:rsidRPr="00DD15EB">
        <w:rPr>
          <w:rFonts w:ascii="Calibri" w:hAnsi="Calibri" w:cs="Calibri"/>
          <w:sz w:val="32"/>
          <w:szCs w:val="32"/>
        </w:rPr>
        <w:t xml:space="preserve">odelling and </w:t>
      </w:r>
      <w:r w:rsidR="00DD15EB" w:rsidRPr="00DD15EB">
        <w:rPr>
          <w:rFonts w:ascii="Calibri" w:hAnsi="Calibri" w:cs="Calibri"/>
          <w:sz w:val="32"/>
          <w:szCs w:val="32"/>
        </w:rPr>
        <w:t>Design Document.</w:t>
      </w:r>
    </w:p>
    <w:p w14:paraId="08BB4CBF" w14:textId="77777777" w:rsidR="007C05A2" w:rsidRDefault="007C05A2" w:rsidP="007C05A2">
      <w:pPr>
        <w:spacing w:after="0" w:line="265" w:lineRule="auto"/>
        <w:ind w:left="-5" w:right="0"/>
        <w:jc w:val="left"/>
        <w:rPr>
          <w:rFonts w:ascii="Calibri" w:hAnsi="Calibri" w:cs="Calibri"/>
          <w:sz w:val="32"/>
          <w:szCs w:val="32"/>
        </w:rPr>
      </w:pPr>
    </w:p>
    <w:p w14:paraId="147BEF51" w14:textId="77777777" w:rsidR="007C05A2" w:rsidRDefault="007C05A2" w:rsidP="007C05A2">
      <w:pPr>
        <w:spacing w:after="0" w:line="265" w:lineRule="auto"/>
        <w:ind w:left="-5" w:right="0"/>
        <w:jc w:val="left"/>
        <w:rPr>
          <w:rFonts w:ascii="Calibri" w:hAnsi="Calibri" w:cs="Calibri"/>
          <w:sz w:val="32"/>
          <w:szCs w:val="32"/>
        </w:rPr>
      </w:pPr>
    </w:p>
    <w:p w14:paraId="7198A52E" w14:textId="77777777" w:rsidR="007C05A2" w:rsidRDefault="007C05A2" w:rsidP="007C05A2">
      <w:pPr>
        <w:spacing w:after="0" w:line="265" w:lineRule="auto"/>
        <w:ind w:left="-5" w:right="0"/>
        <w:jc w:val="left"/>
        <w:rPr>
          <w:rFonts w:ascii="Calibri" w:hAnsi="Calibri" w:cs="Calibri"/>
          <w:sz w:val="32"/>
          <w:szCs w:val="32"/>
        </w:rPr>
      </w:pPr>
    </w:p>
    <w:p w14:paraId="0805BCBE" w14:textId="77777777" w:rsidR="007C05A2" w:rsidRDefault="007C05A2" w:rsidP="007C05A2">
      <w:pPr>
        <w:spacing w:after="0" w:line="265" w:lineRule="auto"/>
        <w:ind w:left="-5" w:right="0"/>
        <w:jc w:val="left"/>
        <w:rPr>
          <w:rFonts w:ascii="Calibri" w:hAnsi="Calibri" w:cs="Calibri"/>
          <w:sz w:val="32"/>
          <w:szCs w:val="32"/>
        </w:rPr>
      </w:pPr>
    </w:p>
    <w:p w14:paraId="5F266F35" w14:textId="1DC71946" w:rsidR="007C05A2" w:rsidRDefault="007C05A2" w:rsidP="007C05A2">
      <w:pPr>
        <w:spacing w:after="84" w:line="250" w:lineRule="auto"/>
        <w:ind w:left="-5" w:right="0"/>
        <w:jc w:val="left"/>
      </w:pPr>
      <w:r>
        <w:t>Client</w:t>
      </w:r>
      <w:r w:rsidR="00FB58EB">
        <w:t>:</w:t>
      </w:r>
      <w:r>
        <w:t xml:space="preserve"> </w:t>
      </w:r>
      <w:r w:rsidR="00FB58EB">
        <w:t xml:space="preserve">  </w:t>
      </w:r>
      <w:r w:rsidR="005C428B">
        <w:t>Traffic Accident Reporting System (TARS)</w:t>
      </w:r>
      <w:r>
        <w:t xml:space="preserve"> </w:t>
      </w:r>
    </w:p>
    <w:p w14:paraId="60852835" w14:textId="3E615817" w:rsidR="007C05A2" w:rsidRDefault="007C05A2" w:rsidP="007C05A2">
      <w:pPr>
        <w:spacing w:after="84" w:line="250" w:lineRule="auto"/>
        <w:ind w:left="-5" w:right="0"/>
        <w:jc w:val="left"/>
      </w:pPr>
      <w:r>
        <w:t>Vendor</w:t>
      </w:r>
      <w:r w:rsidR="00FB58EB">
        <w:t>:</w:t>
      </w:r>
      <w:r>
        <w:t xml:space="preserve"> </w:t>
      </w:r>
      <w:r w:rsidR="00A444C9">
        <w:t>Pierce Kinghorn 12091381</w:t>
      </w:r>
    </w:p>
    <w:p w14:paraId="6F645EEE" w14:textId="77777777" w:rsidR="007C05A2" w:rsidRPr="00DD15EB" w:rsidRDefault="007C05A2" w:rsidP="007C05A2">
      <w:pPr>
        <w:spacing w:after="0" w:line="265" w:lineRule="auto"/>
        <w:ind w:left="-5" w:right="0"/>
        <w:jc w:val="left"/>
        <w:rPr>
          <w:rFonts w:ascii="Calibri" w:hAnsi="Calibri" w:cs="Calibri"/>
          <w:sz w:val="32"/>
          <w:szCs w:val="32"/>
        </w:rPr>
      </w:pPr>
    </w:p>
    <w:p w14:paraId="789ABCF4" w14:textId="77777777" w:rsidR="00083A21" w:rsidRDefault="00551ED8" w:rsidP="00697C8F">
      <w:pPr>
        <w:spacing w:after="84" w:line="250" w:lineRule="auto"/>
        <w:ind w:left="-5" w:right="0"/>
        <w:jc w:val="left"/>
      </w:pPr>
      <w:r>
        <w:t>Due Date: Week6</w:t>
      </w:r>
      <w:r w:rsidR="00083A21">
        <w:t xml:space="preserve"> Friday</w:t>
      </w:r>
      <w:r w:rsidR="009B3D24">
        <w:t xml:space="preserve"> </w:t>
      </w:r>
      <w:r>
        <w:t>20</w:t>
      </w:r>
      <w:r w:rsidR="00FB58EB">
        <w:t>20</w:t>
      </w:r>
      <w:r w:rsidR="001463E2">
        <w:t xml:space="preserve"> 11.45</w:t>
      </w:r>
      <w:r w:rsidR="00083A21">
        <w:t>pm</w:t>
      </w:r>
    </w:p>
    <w:p w14:paraId="09EF1B2F" w14:textId="77777777" w:rsidR="00697C8F" w:rsidRDefault="00697C8F" w:rsidP="00A444C9">
      <w:pPr>
        <w:spacing w:after="84" w:line="250" w:lineRule="auto"/>
        <w:ind w:left="0" w:right="0" w:firstLine="0"/>
        <w:jc w:val="left"/>
        <w:sectPr w:rsidR="00697C8F">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480" w:right="2157" w:bottom="1384" w:left="2160" w:header="720" w:footer="720" w:gutter="0"/>
          <w:cols w:space="720"/>
        </w:sectPr>
      </w:pPr>
    </w:p>
    <w:p w14:paraId="40E07658" w14:textId="77777777" w:rsidR="00AB3CE8" w:rsidRDefault="00697C8F" w:rsidP="008A2D78">
      <w:pPr>
        <w:spacing w:after="582" w:line="259" w:lineRule="auto"/>
        <w:ind w:left="0" w:right="0" w:firstLine="0"/>
        <w:jc w:val="left"/>
        <w:rPr>
          <w:noProof/>
        </w:rPr>
      </w:pPr>
      <w:r>
        <w:rPr>
          <w:rFonts w:ascii="Arial" w:eastAsia="Arial" w:hAnsi="Arial" w:cs="Arial"/>
          <w:b/>
          <w:sz w:val="31"/>
        </w:rPr>
        <w:lastRenderedPageBreak/>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r>
        <w:rPr>
          <w:b/>
          <w:sz w:val="19"/>
        </w:rPr>
        <w:fldChar w:fldCharType="begin"/>
      </w:r>
      <w:r>
        <w:instrText xml:space="preserve"> TOC \o "1-2" \h \z \u </w:instrText>
      </w:r>
      <w:r>
        <w:rPr>
          <w:b/>
          <w:sz w:val="19"/>
        </w:rPr>
        <w:fldChar w:fldCharType="separate"/>
      </w:r>
    </w:p>
    <w:p w14:paraId="7E28DED0" w14:textId="2F2532E4" w:rsidR="00AB3CE8" w:rsidRDefault="002E5610">
      <w:pPr>
        <w:pStyle w:val="TOC1"/>
        <w:tabs>
          <w:tab w:val="left" w:pos="440"/>
          <w:tab w:val="right" w:leader="dot" w:pos="9354"/>
        </w:tabs>
        <w:rPr>
          <w:rFonts w:asciiTheme="minorHAnsi" w:eastAsiaTheme="minorEastAsia" w:hAnsiTheme="minorHAnsi" w:cstheme="minorBidi"/>
          <w:b w:val="0"/>
          <w:noProof/>
          <w:color w:val="auto"/>
          <w:sz w:val="22"/>
        </w:rPr>
      </w:pPr>
      <w:hyperlink w:anchor="_Toc36470661" w:history="1">
        <w:r w:rsidR="00AB3CE8" w:rsidRPr="00BC6C9D">
          <w:rPr>
            <w:rStyle w:val="Hyperlink"/>
            <w:noProof/>
          </w:rPr>
          <w:t>1</w:t>
        </w:r>
        <w:r w:rsidR="00AB3CE8">
          <w:rPr>
            <w:rFonts w:asciiTheme="minorHAnsi" w:eastAsiaTheme="minorEastAsia" w:hAnsiTheme="minorHAnsi" w:cstheme="minorBidi"/>
            <w:b w:val="0"/>
            <w:noProof/>
            <w:color w:val="auto"/>
            <w:sz w:val="22"/>
          </w:rPr>
          <w:tab/>
        </w:r>
        <w:r w:rsidR="00AB3CE8" w:rsidRPr="00BC6C9D">
          <w:rPr>
            <w:rStyle w:val="Hyperlink"/>
            <w:noProof/>
          </w:rPr>
          <w:t>SYSTEM REQUIREMENTS</w:t>
        </w:r>
        <w:r w:rsidR="00AB3CE8">
          <w:rPr>
            <w:noProof/>
            <w:webHidden/>
          </w:rPr>
          <w:tab/>
        </w:r>
        <w:r w:rsidR="00AB3CE8">
          <w:rPr>
            <w:noProof/>
            <w:webHidden/>
          </w:rPr>
          <w:fldChar w:fldCharType="begin"/>
        </w:r>
        <w:r w:rsidR="00AB3CE8">
          <w:rPr>
            <w:noProof/>
            <w:webHidden/>
          </w:rPr>
          <w:instrText xml:space="preserve"> PAGEREF _Toc36470661 \h </w:instrText>
        </w:r>
        <w:r w:rsidR="00AB3CE8">
          <w:rPr>
            <w:noProof/>
            <w:webHidden/>
          </w:rPr>
        </w:r>
        <w:r w:rsidR="00AB3CE8">
          <w:rPr>
            <w:noProof/>
            <w:webHidden/>
          </w:rPr>
          <w:fldChar w:fldCharType="separate"/>
        </w:r>
        <w:r w:rsidR="00AB3CE8">
          <w:rPr>
            <w:noProof/>
            <w:webHidden/>
          </w:rPr>
          <w:t>2</w:t>
        </w:r>
        <w:r w:rsidR="00AB3CE8">
          <w:rPr>
            <w:noProof/>
            <w:webHidden/>
          </w:rPr>
          <w:fldChar w:fldCharType="end"/>
        </w:r>
      </w:hyperlink>
    </w:p>
    <w:p w14:paraId="00F8D165" w14:textId="3A5F652C"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2" w:history="1">
        <w:r w:rsidR="00AB3CE8" w:rsidRPr="00BC6C9D">
          <w:rPr>
            <w:rStyle w:val="Hyperlink"/>
            <w:noProof/>
          </w:rPr>
          <w:t>1.1</w:t>
        </w:r>
        <w:r w:rsidR="00AB3CE8">
          <w:rPr>
            <w:rFonts w:asciiTheme="minorHAnsi" w:eastAsiaTheme="minorEastAsia" w:hAnsiTheme="minorHAnsi" w:cstheme="minorBidi"/>
            <w:noProof/>
            <w:color w:val="auto"/>
            <w:sz w:val="22"/>
          </w:rPr>
          <w:tab/>
        </w:r>
        <w:r w:rsidR="00AB3CE8" w:rsidRPr="00BC6C9D">
          <w:rPr>
            <w:rStyle w:val="Hyperlink"/>
            <w:noProof/>
          </w:rPr>
          <w:t>Functional requirements</w:t>
        </w:r>
        <w:r w:rsidR="00AB3CE8">
          <w:rPr>
            <w:noProof/>
            <w:webHidden/>
          </w:rPr>
          <w:tab/>
        </w:r>
        <w:r w:rsidR="00AB3CE8">
          <w:rPr>
            <w:noProof/>
            <w:webHidden/>
          </w:rPr>
          <w:fldChar w:fldCharType="begin"/>
        </w:r>
        <w:r w:rsidR="00AB3CE8">
          <w:rPr>
            <w:noProof/>
            <w:webHidden/>
          </w:rPr>
          <w:instrText xml:space="preserve"> PAGEREF _Toc36470662 \h </w:instrText>
        </w:r>
        <w:r w:rsidR="00AB3CE8">
          <w:rPr>
            <w:noProof/>
            <w:webHidden/>
          </w:rPr>
        </w:r>
        <w:r w:rsidR="00AB3CE8">
          <w:rPr>
            <w:noProof/>
            <w:webHidden/>
          </w:rPr>
          <w:fldChar w:fldCharType="separate"/>
        </w:r>
        <w:r w:rsidR="00AB3CE8">
          <w:rPr>
            <w:noProof/>
            <w:webHidden/>
          </w:rPr>
          <w:t>2</w:t>
        </w:r>
        <w:r w:rsidR="00AB3CE8">
          <w:rPr>
            <w:noProof/>
            <w:webHidden/>
          </w:rPr>
          <w:fldChar w:fldCharType="end"/>
        </w:r>
      </w:hyperlink>
    </w:p>
    <w:p w14:paraId="6485BEAB" w14:textId="78B0D389"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3" w:history="1">
        <w:r w:rsidR="00AB3CE8" w:rsidRPr="00BC6C9D">
          <w:rPr>
            <w:rStyle w:val="Hyperlink"/>
            <w:noProof/>
          </w:rPr>
          <w:t>1.2</w:t>
        </w:r>
        <w:r w:rsidR="00AB3CE8">
          <w:rPr>
            <w:rFonts w:asciiTheme="minorHAnsi" w:eastAsiaTheme="minorEastAsia" w:hAnsiTheme="minorHAnsi" w:cstheme="minorBidi"/>
            <w:noProof/>
            <w:color w:val="auto"/>
            <w:sz w:val="22"/>
          </w:rPr>
          <w:tab/>
        </w:r>
        <w:r w:rsidR="00AB3CE8" w:rsidRPr="00BC6C9D">
          <w:rPr>
            <w:rStyle w:val="Hyperlink"/>
            <w:noProof/>
          </w:rPr>
          <w:t>Non-Functional requirements</w:t>
        </w:r>
        <w:r w:rsidR="00AB3CE8">
          <w:rPr>
            <w:noProof/>
            <w:webHidden/>
          </w:rPr>
          <w:tab/>
        </w:r>
        <w:r w:rsidR="00AB3CE8">
          <w:rPr>
            <w:noProof/>
            <w:webHidden/>
          </w:rPr>
          <w:fldChar w:fldCharType="begin"/>
        </w:r>
        <w:r w:rsidR="00AB3CE8">
          <w:rPr>
            <w:noProof/>
            <w:webHidden/>
          </w:rPr>
          <w:instrText xml:space="preserve"> PAGEREF _Toc36470663 \h </w:instrText>
        </w:r>
        <w:r w:rsidR="00AB3CE8">
          <w:rPr>
            <w:noProof/>
            <w:webHidden/>
          </w:rPr>
        </w:r>
        <w:r w:rsidR="00AB3CE8">
          <w:rPr>
            <w:noProof/>
            <w:webHidden/>
          </w:rPr>
          <w:fldChar w:fldCharType="separate"/>
        </w:r>
        <w:r w:rsidR="00AB3CE8">
          <w:rPr>
            <w:noProof/>
            <w:webHidden/>
          </w:rPr>
          <w:t>2</w:t>
        </w:r>
        <w:r w:rsidR="00AB3CE8">
          <w:rPr>
            <w:noProof/>
            <w:webHidden/>
          </w:rPr>
          <w:fldChar w:fldCharType="end"/>
        </w:r>
      </w:hyperlink>
    </w:p>
    <w:p w14:paraId="79F0A20D" w14:textId="13BD173C" w:rsidR="00AB3CE8" w:rsidRDefault="002E5610">
      <w:pPr>
        <w:pStyle w:val="TOC1"/>
        <w:tabs>
          <w:tab w:val="left" w:pos="440"/>
          <w:tab w:val="right" w:leader="dot" w:pos="9354"/>
        </w:tabs>
        <w:rPr>
          <w:rFonts w:asciiTheme="minorHAnsi" w:eastAsiaTheme="minorEastAsia" w:hAnsiTheme="minorHAnsi" w:cstheme="minorBidi"/>
          <w:b w:val="0"/>
          <w:noProof/>
          <w:color w:val="auto"/>
          <w:sz w:val="22"/>
        </w:rPr>
      </w:pPr>
      <w:hyperlink w:anchor="_Toc36470664" w:history="1">
        <w:r w:rsidR="00AB3CE8" w:rsidRPr="00BC6C9D">
          <w:rPr>
            <w:rStyle w:val="Hyperlink"/>
            <w:noProof/>
          </w:rPr>
          <w:t>2</w:t>
        </w:r>
        <w:r w:rsidR="00AB3CE8">
          <w:rPr>
            <w:rFonts w:asciiTheme="minorHAnsi" w:eastAsiaTheme="minorEastAsia" w:hAnsiTheme="minorHAnsi" w:cstheme="minorBidi"/>
            <w:b w:val="0"/>
            <w:noProof/>
            <w:color w:val="auto"/>
            <w:sz w:val="22"/>
          </w:rPr>
          <w:tab/>
        </w:r>
        <w:r w:rsidR="00AB3CE8" w:rsidRPr="00BC6C9D">
          <w:rPr>
            <w:rStyle w:val="Hyperlink"/>
            <w:noProof/>
          </w:rPr>
          <w:t>SYSTEM ARCHITECTURE</w:t>
        </w:r>
        <w:r w:rsidR="00AB3CE8">
          <w:rPr>
            <w:noProof/>
            <w:webHidden/>
          </w:rPr>
          <w:tab/>
        </w:r>
        <w:r w:rsidR="00AB3CE8">
          <w:rPr>
            <w:noProof/>
            <w:webHidden/>
          </w:rPr>
          <w:fldChar w:fldCharType="begin"/>
        </w:r>
        <w:r w:rsidR="00AB3CE8">
          <w:rPr>
            <w:noProof/>
            <w:webHidden/>
          </w:rPr>
          <w:instrText xml:space="preserve"> PAGEREF _Toc36470664 \h </w:instrText>
        </w:r>
        <w:r w:rsidR="00AB3CE8">
          <w:rPr>
            <w:noProof/>
            <w:webHidden/>
          </w:rPr>
        </w:r>
        <w:r w:rsidR="00AB3CE8">
          <w:rPr>
            <w:noProof/>
            <w:webHidden/>
          </w:rPr>
          <w:fldChar w:fldCharType="separate"/>
        </w:r>
        <w:r w:rsidR="00AB3CE8">
          <w:rPr>
            <w:noProof/>
            <w:webHidden/>
          </w:rPr>
          <w:t>3</w:t>
        </w:r>
        <w:r w:rsidR="00AB3CE8">
          <w:rPr>
            <w:noProof/>
            <w:webHidden/>
          </w:rPr>
          <w:fldChar w:fldCharType="end"/>
        </w:r>
      </w:hyperlink>
    </w:p>
    <w:p w14:paraId="1F85C2A9" w14:textId="781C960F"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5" w:history="1">
        <w:r w:rsidR="00AB3CE8" w:rsidRPr="00BC6C9D">
          <w:rPr>
            <w:rStyle w:val="Hyperlink"/>
            <w:noProof/>
          </w:rPr>
          <w:t>2.1</w:t>
        </w:r>
        <w:r w:rsidR="00AB3CE8">
          <w:rPr>
            <w:rFonts w:asciiTheme="minorHAnsi" w:eastAsiaTheme="minorEastAsia" w:hAnsiTheme="minorHAnsi" w:cstheme="minorBidi"/>
            <w:noProof/>
            <w:color w:val="auto"/>
            <w:sz w:val="22"/>
          </w:rPr>
          <w:tab/>
        </w:r>
        <w:r w:rsidR="00AB3CE8" w:rsidRPr="00BC6C9D">
          <w:rPr>
            <w:rStyle w:val="Hyperlink"/>
            <w:noProof/>
          </w:rPr>
          <w:t>Architectural Design</w:t>
        </w:r>
        <w:r w:rsidR="00AB3CE8">
          <w:rPr>
            <w:noProof/>
            <w:webHidden/>
          </w:rPr>
          <w:tab/>
        </w:r>
        <w:r w:rsidR="00AB3CE8">
          <w:rPr>
            <w:noProof/>
            <w:webHidden/>
          </w:rPr>
          <w:fldChar w:fldCharType="begin"/>
        </w:r>
        <w:r w:rsidR="00AB3CE8">
          <w:rPr>
            <w:noProof/>
            <w:webHidden/>
          </w:rPr>
          <w:instrText xml:space="preserve"> PAGEREF _Toc36470665 \h </w:instrText>
        </w:r>
        <w:r w:rsidR="00AB3CE8">
          <w:rPr>
            <w:noProof/>
            <w:webHidden/>
          </w:rPr>
        </w:r>
        <w:r w:rsidR="00AB3CE8">
          <w:rPr>
            <w:noProof/>
            <w:webHidden/>
          </w:rPr>
          <w:fldChar w:fldCharType="separate"/>
        </w:r>
        <w:r w:rsidR="00AB3CE8">
          <w:rPr>
            <w:noProof/>
            <w:webHidden/>
          </w:rPr>
          <w:t>3</w:t>
        </w:r>
        <w:r w:rsidR="00AB3CE8">
          <w:rPr>
            <w:noProof/>
            <w:webHidden/>
          </w:rPr>
          <w:fldChar w:fldCharType="end"/>
        </w:r>
      </w:hyperlink>
    </w:p>
    <w:p w14:paraId="6989A3A3" w14:textId="78D3BF32"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6" w:history="1">
        <w:r w:rsidR="00AB3CE8" w:rsidRPr="00BC6C9D">
          <w:rPr>
            <w:rStyle w:val="Hyperlink"/>
            <w:noProof/>
          </w:rPr>
          <w:t>2.2</w:t>
        </w:r>
        <w:r w:rsidR="00AB3CE8">
          <w:rPr>
            <w:rFonts w:asciiTheme="minorHAnsi" w:eastAsiaTheme="minorEastAsia" w:hAnsiTheme="minorHAnsi" w:cstheme="minorBidi"/>
            <w:noProof/>
            <w:color w:val="auto"/>
            <w:sz w:val="22"/>
          </w:rPr>
          <w:tab/>
        </w:r>
        <w:r w:rsidR="00AB3CE8" w:rsidRPr="00BC6C9D">
          <w:rPr>
            <w:rStyle w:val="Hyperlink"/>
            <w:noProof/>
          </w:rPr>
          <w:t>Use Case Diagram</w:t>
        </w:r>
        <w:r w:rsidR="00AB3CE8">
          <w:rPr>
            <w:noProof/>
            <w:webHidden/>
          </w:rPr>
          <w:tab/>
        </w:r>
        <w:r w:rsidR="00AB3CE8">
          <w:rPr>
            <w:noProof/>
            <w:webHidden/>
          </w:rPr>
          <w:fldChar w:fldCharType="begin"/>
        </w:r>
        <w:r w:rsidR="00AB3CE8">
          <w:rPr>
            <w:noProof/>
            <w:webHidden/>
          </w:rPr>
          <w:instrText xml:space="preserve"> PAGEREF _Toc36470666 \h </w:instrText>
        </w:r>
        <w:r w:rsidR="00AB3CE8">
          <w:rPr>
            <w:noProof/>
            <w:webHidden/>
          </w:rPr>
        </w:r>
        <w:r w:rsidR="00AB3CE8">
          <w:rPr>
            <w:noProof/>
            <w:webHidden/>
          </w:rPr>
          <w:fldChar w:fldCharType="separate"/>
        </w:r>
        <w:r w:rsidR="00AB3CE8">
          <w:rPr>
            <w:noProof/>
            <w:webHidden/>
          </w:rPr>
          <w:t>4</w:t>
        </w:r>
        <w:r w:rsidR="00AB3CE8">
          <w:rPr>
            <w:noProof/>
            <w:webHidden/>
          </w:rPr>
          <w:fldChar w:fldCharType="end"/>
        </w:r>
      </w:hyperlink>
    </w:p>
    <w:p w14:paraId="605780AD" w14:textId="092ADCC6"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7" w:history="1">
        <w:r w:rsidR="00AB3CE8" w:rsidRPr="00BC6C9D">
          <w:rPr>
            <w:rStyle w:val="Hyperlink"/>
            <w:noProof/>
          </w:rPr>
          <w:t>2.3</w:t>
        </w:r>
        <w:r w:rsidR="00AB3CE8">
          <w:rPr>
            <w:rFonts w:asciiTheme="minorHAnsi" w:eastAsiaTheme="minorEastAsia" w:hAnsiTheme="minorHAnsi" w:cstheme="minorBidi"/>
            <w:noProof/>
            <w:color w:val="auto"/>
            <w:sz w:val="22"/>
          </w:rPr>
          <w:tab/>
        </w:r>
        <w:r w:rsidR="00AB3CE8" w:rsidRPr="00BC6C9D">
          <w:rPr>
            <w:rStyle w:val="Hyperlink"/>
            <w:noProof/>
          </w:rPr>
          <w:t>Class Diagram</w:t>
        </w:r>
        <w:r w:rsidR="00AB3CE8">
          <w:rPr>
            <w:noProof/>
            <w:webHidden/>
          </w:rPr>
          <w:tab/>
        </w:r>
        <w:r w:rsidR="00AB3CE8">
          <w:rPr>
            <w:noProof/>
            <w:webHidden/>
          </w:rPr>
          <w:fldChar w:fldCharType="begin"/>
        </w:r>
        <w:r w:rsidR="00AB3CE8">
          <w:rPr>
            <w:noProof/>
            <w:webHidden/>
          </w:rPr>
          <w:instrText xml:space="preserve"> PAGEREF _Toc36470667 \h </w:instrText>
        </w:r>
        <w:r w:rsidR="00AB3CE8">
          <w:rPr>
            <w:noProof/>
            <w:webHidden/>
          </w:rPr>
        </w:r>
        <w:r w:rsidR="00AB3CE8">
          <w:rPr>
            <w:noProof/>
            <w:webHidden/>
          </w:rPr>
          <w:fldChar w:fldCharType="separate"/>
        </w:r>
        <w:r w:rsidR="00AB3CE8">
          <w:rPr>
            <w:noProof/>
            <w:webHidden/>
          </w:rPr>
          <w:t>5</w:t>
        </w:r>
        <w:r w:rsidR="00AB3CE8">
          <w:rPr>
            <w:noProof/>
            <w:webHidden/>
          </w:rPr>
          <w:fldChar w:fldCharType="end"/>
        </w:r>
      </w:hyperlink>
    </w:p>
    <w:p w14:paraId="17F04C3C" w14:textId="29EE2D7F" w:rsidR="00AB3CE8" w:rsidRDefault="002E5610">
      <w:pPr>
        <w:pStyle w:val="TOC2"/>
        <w:tabs>
          <w:tab w:val="left" w:pos="880"/>
          <w:tab w:val="right" w:leader="dot" w:pos="9354"/>
        </w:tabs>
        <w:rPr>
          <w:rFonts w:asciiTheme="minorHAnsi" w:eastAsiaTheme="minorEastAsia" w:hAnsiTheme="minorHAnsi" w:cstheme="minorBidi"/>
          <w:noProof/>
          <w:color w:val="auto"/>
          <w:sz w:val="22"/>
        </w:rPr>
      </w:pPr>
      <w:hyperlink w:anchor="_Toc36470668" w:history="1">
        <w:r w:rsidR="00AB3CE8" w:rsidRPr="00BC6C9D">
          <w:rPr>
            <w:rStyle w:val="Hyperlink"/>
            <w:noProof/>
          </w:rPr>
          <w:t>2.4</w:t>
        </w:r>
        <w:r w:rsidR="00AB3CE8">
          <w:rPr>
            <w:rFonts w:asciiTheme="minorHAnsi" w:eastAsiaTheme="minorEastAsia" w:hAnsiTheme="minorHAnsi" w:cstheme="minorBidi"/>
            <w:noProof/>
            <w:color w:val="auto"/>
            <w:sz w:val="22"/>
          </w:rPr>
          <w:tab/>
        </w:r>
        <w:r w:rsidR="00AB3CE8" w:rsidRPr="00BC6C9D">
          <w:rPr>
            <w:rStyle w:val="Hyperlink"/>
            <w:noProof/>
          </w:rPr>
          <w:t>Sequence Diagrams</w:t>
        </w:r>
        <w:r w:rsidR="00AB3CE8">
          <w:rPr>
            <w:noProof/>
            <w:webHidden/>
          </w:rPr>
          <w:tab/>
        </w:r>
        <w:r w:rsidR="00AB3CE8">
          <w:rPr>
            <w:noProof/>
            <w:webHidden/>
          </w:rPr>
          <w:fldChar w:fldCharType="begin"/>
        </w:r>
        <w:r w:rsidR="00AB3CE8">
          <w:rPr>
            <w:noProof/>
            <w:webHidden/>
          </w:rPr>
          <w:instrText xml:space="preserve"> PAGEREF _Toc36470668 \h </w:instrText>
        </w:r>
        <w:r w:rsidR="00AB3CE8">
          <w:rPr>
            <w:noProof/>
            <w:webHidden/>
          </w:rPr>
        </w:r>
        <w:r w:rsidR="00AB3CE8">
          <w:rPr>
            <w:noProof/>
            <w:webHidden/>
          </w:rPr>
          <w:fldChar w:fldCharType="separate"/>
        </w:r>
        <w:r w:rsidR="00AB3CE8">
          <w:rPr>
            <w:noProof/>
            <w:webHidden/>
          </w:rPr>
          <w:t>6</w:t>
        </w:r>
        <w:r w:rsidR="00AB3CE8">
          <w:rPr>
            <w:noProof/>
            <w:webHidden/>
          </w:rPr>
          <w:fldChar w:fldCharType="end"/>
        </w:r>
      </w:hyperlink>
    </w:p>
    <w:p w14:paraId="78A95609" w14:textId="056EF5E0" w:rsidR="00AB3CE8" w:rsidRDefault="002E5610">
      <w:pPr>
        <w:pStyle w:val="TOC1"/>
        <w:tabs>
          <w:tab w:val="left" w:pos="440"/>
          <w:tab w:val="right" w:leader="dot" w:pos="9354"/>
        </w:tabs>
        <w:rPr>
          <w:rFonts w:asciiTheme="minorHAnsi" w:eastAsiaTheme="minorEastAsia" w:hAnsiTheme="minorHAnsi" w:cstheme="minorBidi"/>
          <w:b w:val="0"/>
          <w:noProof/>
          <w:color w:val="auto"/>
          <w:sz w:val="22"/>
        </w:rPr>
      </w:pPr>
      <w:hyperlink w:anchor="_Toc36470669" w:history="1">
        <w:r w:rsidR="00AB3CE8" w:rsidRPr="00BC6C9D">
          <w:rPr>
            <w:rStyle w:val="Hyperlink"/>
            <w:noProof/>
          </w:rPr>
          <w:t>3</w:t>
        </w:r>
        <w:r w:rsidR="00AB3CE8">
          <w:rPr>
            <w:rFonts w:asciiTheme="minorHAnsi" w:eastAsiaTheme="minorEastAsia" w:hAnsiTheme="minorHAnsi" w:cstheme="minorBidi"/>
            <w:b w:val="0"/>
            <w:noProof/>
            <w:color w:val="auto"/>
            <w:sz w:val="22"/>
          </w:rPr>
          <w:tab/>
        </w:r>
        <w:r w:rsidR="00AB3CE8" w:rsidRPr="00BC6C9D">
          <w:rPr>
            <w:rStyle w:val="Hyperlink"/>
            <w:noProof/>
          </w:rPr>
          <w:t>DATA DESIGN</w:t>
        </w:r>
        <w:r w:rsidR="00AB3CE8">
          <w:rPr>
            <w:noProof/>
            <w:webHidden/>
          </w:rPr>
          <w:tab/>
        </w:r>
        <w:r w:rsidR="00AB3CE8">
          <w:rPr>
            <w:noProof/>
            <w:webHidden/>
          </w:rPr>
          <w:fldChar w:fldCharType="begin"/>
        </w:r>
        <w:r w:rsidR="00AB3CE8">
          <w:rPr>
            <w:noProof/>
            <w:webHidden/>
          </w:rPr>
          <w:instrText xml:space="preserve"> PAGEREF _Toc36470669 \h </w:instrText>
        </w:r>
        <w:r w:rsidR="00AB3CE8">
          <w:rPr>
            <w:noProof/>
            <w:webHidden/>
          </w:rPr>
        </w:r>
        <w:r w:rsidR="00AB3CE8">
          <w:rPr>
            <w:noProof/>
            <w:webHidden/>
          </w:rPr>
          <w:fldChar w:fldCharType="separate"/>
        </w:r>
        <w:r w:rsidR="00AB3CE8">
          <w:rPr>
            <w:noProof/>
            <w:webHidden/>
          </w:rPr>
          <w:t>8</w:t>
        </w:r>
        <w:r w:rsidR="00AB3CE8">
          <w:rPr>
            <w:noProof/>
            <w:webHidden/>
          </w:rPr>
          <w:fldChar w:fldCharType="end"/>
        </w:r>
      </w:hyperlink>
    </w:p>
    <w:p w14:paraId="135698F9" w14:textId="2A977064" w:rsidR="00AB3CE8" w:rsidRDefault="002E5610">
      <w:pPr>
        <w:pStyle w:val="TOC1"/>
        <w:tabs>
          <w:tab w:val="left" w:pos="440"/>
          <w:tab w:val="right" w:leader="dot" w:pos="9354"/>
        </w:tabs>
        <w:rPr>
          <w:rFonts w:asciiTheme="minorHAnsi" w:eastAsiaTheme="minorEastAsia" w:hAnsiTheme="minorHAnsi" w:cstheme="minorBidi"/>
          <w:b w:val="0"/>
          <w:noProof/>
          <w:color w:val="auto"/>
          <w:sz w:val="22"/>
        </w:rPr>
      </w:pPr>
      <w:hyperlink w:anchor="_Toc36470670" w:history="1">
        <w:r w:rsidR="00AB3CE8" w:rsidRPr="00BC6C9D">
          <w:rPr>
            <w:rStyle w:val="Hyperlink"/>
            <w:noProof/>
          </w:rPr>
          <w:t>4</w:t>
        </w:r>
        <w:r w:rsidR="00AB3CE8">
          <w:rPr>
            <w:rFonts w:asciiTheme="minorHAnsi" w:eastAsiaTheme="minorEastAsia" w:hAnsiTheme="minorHAnsi" w:cstheme="minorBidi"/>
            <w:b w:val="0"/>
            <w:noProof/>
            <w:color w:val="auto"/>
            <w:sz w:val="22"/>
          </w:rPr>
          <w:tab/>
        </w:r>
        <w:r w:rsidR="00AB3CE8" w:rsidRPr="00BC6C9D">
          <w:rPr>
            <w:rStyle w:val="Hyperlink"/>
            <w:noProof/>
          </w:rPr>
          <w:t>INTERFACE DESIGN</w:t>
        </w:r>
        <w:r w:rsidR="00AB3CE8">
          <w:rPr>
            <w:noProof/>
            <w:webHidden/>
          </w:rPr>
          <w:tab/>
        </w:r>
        <w:r w:rsidR="00AB3CE8">
          <w:rPr>
            <w:noProof/>
            <w:webHidden/>
          </w:rPr>
          <w:fldChar w:fldCharType="begin"/>
        </w:r>
        <w:r w:rsidR="00AB3CE8">
          <w:rPr>
            <w:noProof/>
            <w:webHidden/>
          </w:rPr>
          <w:instrText xml:space="preserve"> PAGEREF _Toc36470670 \h </w:instrText>
        </w:r>
        <w:r w:rsidR="00AB3CE8">
          <w:rPr>
            <w:noProof/>
            <w:webHidden/>
          </w:rPr>
        </w:r>
        <w:r w:rsidR="00AB3CE8">
          <w:rPr>
            <w:noProof/>
            <w:webHidden/>
          </w:rPr>
          <w:fldChar w:fldCharType="separate"/>
        </w:r>
        <w:r w:rsidR="00AB3CE8">
          <w:rPr>
            <w:noProof/>
            <w:webHidden/>
          </w:rPr>
          <w:t>8</w:t>
        </w:r>
        <w:r w:rsidR="00AB3CE8">
          <w:rPr>
            <w:noProof/>
            <w:webHidden/>
          </w:rPr>
          <w:fldChar w:fldCharType="end"/>
        </w:r>
      </w:hyperlink>
    </w:p>
    <w:p w14:paraId="7C374C1D" w14:textId="580FC21A" w:rsidR="00AB3CE8" w:rsidRDefault="002E5610">
      <w:pPr>
        <w:pStyle w:val="TOC1"/>
        <w:tabs>
          <w:tab w:val="left" w:pos="440"/>
          <w:tab w:val="right" w:leader="dot" w:pos="9354"/>
        </w:tabs>
        <w:rPr>
          <w:rFonts w:asciiTheme="minorHAnsi" w:eastAsiaTheme="minorEastAsia" w:hAnsiTheme="minorHAnsi" w:cstheme="minorBidi"/>
          <w:b w:val="0"/>
          <w:noProof/>
          <w:color w:val="auto"/>
          <w:sz w:val="22"/>
        </w:rPr>
      </w:pPr>
      <w:hyperlink w:anchor="_Toc36470671" w:history="1">
        <w:r w:rsidR="00AB3CE8" w:rsidRPr="00BC6C9D">
          <w:rPr>
            <w:rStyle w:val="Hyperlink"/>
            <w:noProof/>
          </w:rPr>
          <w:t>5</w:t>
        </w:r>
        <w:r w:rsidR="00AB3CE8">
          <w:rPr>
            <w:rFonts w:asciiTheme="minorHAnsi" w:eastAsiaTheme="minorEastAsia" w:hAnsiTheme="minorHAnsi" w:cstheme="minorBidi"/>
            <w:b w:val="0"/>
            <w:noProof/>
            <w:color w:val="auto"/>
            <w:sz w:val="22"/>
          </w:rPr>
          <w:tab/>
        </w:r>
        <w:r w:rsidR="00AB3CE8" w:rsidRPr="00BC6C9D">
          <w:rPr>
            <w:rStyle w:val="Hyperlink"/>
            <w:noProof/>
          </w:rPr>
          <w:t>REQUIREMENTS MATRIX</w:t>
        </w:r>
        <w:r w:rsidR="00AB3CE8">
          <w:rPr>
            <w:noProof/>
            <w:webHidden/>
          </w:rPr>
          <w:tab/>
        </w:r>
        <w:r w:rsidR="00AB3CE8">
          <w:rPr>
            <w:noProof/>
            <w:webHidden/>
          </w:rPr>
          <w:fldChar w:fldCharType="begin"/>
        </w:r>
        <w:r w:rsidR="00AB3CE8">
          <w:rPr>
            <w:noProof/>
            <w:webHidden/>
          </w:rPr>
          <w:instrText xml:space="preserve"> PAGEREF _Toc36470671 \h </w:instrText>
        </w:r>
        <w:r w:rsidR="00AB3CE8">
          <w:rPr>
            <w:noProof/>
            <w:webHidden/>
          </w:rPr>
        </w:r>
        <w:r w:rsidR="00AB3CE8">
          <w:rPr>
            <w:noProof/>
            <w:webHidden/>
          </w:rPr>
          <w:fldChar w:fldCharType="separate"/>
        </w:r>
        <w:r w:rsidR="00AB3CE8">
          <w:rPr>
            <w:noProof/>
            <w:webHidden/>
          </w:rPr>
          <w:t>12</w:t>
        </w:r>
        <w:r w:rsidR="00AB3CE8">
          <w:rPr>
            <w:noProof/>
            <w:webHidden/>
          </w:rPr>
          <w:fldChar w:fldCharType="end"/>
        </w:r>
      </w:hyperlink>
    </w:p>
    <w:p w14:paraId="42F90D92" w14:textId="77777777" w:rsidR="00697C8F" w:rsidRDefault="00697C8F" w:rsidP="00697C8F">
      <w:r>
        <w:fldChar w:fldCharType="end"/>
      </w:r>
    </w:p>
    <w:p w14:paraId="678A5FA5" w14:textId="77777777" w:rsidR="00697C8F" w:rsidRDefault="00697C8F" w:rsidP="00697C8F"/>
    <w:p w14:paraId="42843354" w14:textId="77777777" w:rsidR="00697C8F" w:rsidRDefault="00697C8F" w:rsidP="00697C8F"/>
    <w:p w14:paraId="64B1F70E" w14:textId="77777777" w:rsidR="00C22905" w:rsidRDefault="00C22905" w:rsidP="00697C8F"/>
    <w:p w14:paraId="1A5FB040" w14:textId="77777777" w:rsidR="00C22905" w:rsidRDefault="00C22905" w:rsidP="00697C8F"/>
    <w:p w14:paraId="63F94AC2" w14:textId="77777777" w:rsidR="00C22905" w:rsidRDefault="00C22905" w:rsidP="00697C8F"/>
    <w:p w14:paraId="6DB5E790" w14:textId="77777777" w:rsidR="00C22905" w:rsidRDefault="00C22905" w:rsidP="00697C8F"/>
    <w:p w14:paraId="76817F83" w14:textId="77777777" w:rsidR="00C22905" w:rsidRDefault="00C22905" w:rsidP="00697C8F"/>
    <w:p w14:paraId="6105BCB3" w14:textId="77777777" w:rsidR="00C22905" w:rsidRDefault="00C22905" w:rsidP="00697C8F"/>
    <w:p w14:paraId="3424FF76" w14:textId="77777777" w:rsidR="00697C8F" w:rsidRDefault="00697C8F" w:rsidP="00697C8F"/>
    <w:p w14:paraId="0A6922F1" w14:textId="23C51A53" w:rsidR="00301379" w:rsidRDefault="00301379" w:rsidP="00301379">
      <w:pPr>
        <w:pStyle w:val="ListParagraph"/>
        <w:spacing w:after="532"/>
        <w:ind w:left="1080"/>
        <w:rPr>
          <w:sz w:val="24"/>
          <w:szCs w:val="24"/>
        </w:rPr>
      </w:pPr>
    </w:p>
    <w:p w14:paraId="5B8FABF5" w14:textId="77777777" w:rsidR="00A32AF9" w:rsidRDefault="00A32AF9" w:rsidP="00301379">
      <w:pPr>
        <w:pStyle w:val="ListParagraph"/>
        <w:spacing w:after="532"/>
        <w:ind w:left="1080"/>
        <w:rPr>
          <w:sz w:val="24"/>
          <w:szCs w:val="24"/>
        </w:rPr>
      </w:pPr>
    </w:p>
    <w:p w14:paraId="7E6E3F8E" w14:textId="00D87217" w:rsidR="008A2D78" w:rsidRDefault="008A2D78" w:rsidP="00301379">
      <w:pPr>
        <w:pStyle w:val="ListParagraph"/>
        <w:spacing w:after="532"/>
        <w:ind w:left="1080"/>
        <w:rPr>
          <w:sz w:val="24"/>
          <w:szCs w:val="24"/>
        </w:rPr>
      </w:pPr>
    </w:p>
    <w:p w14:paraId="0A9D9C93" w14:textId="77777777" w:rsidR="00A444C9" w:rsidRPr="00301379" w:rsidRDefault="00A444C9" w:rsidP="00301379">
      <w:pPr>
        <w:pStyle w:val="ListParagraph"/>
        <w:spacing w:after="532"/>
        <w:ind w:left="1080"/>
        <w:rPr>
          <w:sz w:val="24"/>
          <w:szCs w:val="24"/>
        </w:rPr>
      </w:pPr>
    </w:p>
    <w:p w14:paraId="668919C7" w14:textId="77777777" w:rsidR="008A2D78" w:rsidRPr="00DD15EB" w:rsidRDefault="008A2D78" w:rsidP="008A2D78">
      <w:pPr>
        <w:pStyle w:val="Heading1"/>
        <w:rPr>
          <w:sz w:val="28"/>
          <w:szCs w:val="28"/>
        </w:rPr>
      </w:pPr>
      <w:bookmarkStart w:id="0" w:name="_Toc36470661"/>
      <w:r w:rsidRPr="00DD15EB">
        <w:rPr>
          <w:sz w:val="28"/>
          <w:szCs w:val="28"/>
        </w:rPr>
        <w:lastRenderedPageBreak/>
        <w:t>SYSTEM REQUIREMENTS</w:t>
      </w:r>
      <w:bookmarkEnd w:id="0"/>
    </w:p>
    <w:p w14:paraId="34AED66A" w14:textId="3CD5451B" w:rsidR="007D23E9" w:rsidRDefault="007D23E9" w:rsidP="007D23E9">
      <w:pPr>
        <w:pStyle w:val="Heading2"/>
        <w:rPr>
          <w:sz w:val="24"/>
          <w:szCs w:val="24"/>
        </w:rPr>
      </w:pPr>
      <w:bookmarkStart w:id="1" w:name="_Toc36470662"/>
      <w:r>
        <w:rPr>
          <w:sz w:val="24"/>
          <w:szCs w:val="24"/>
        </w:rPr>
        <w:t xml:space="preserve">Functional </w:t>
      </w:r>
      <w:r w:rsidRPr="00DD15EB">
        <w:rPr>
          <w:sz w:val="24"/>
          <w:szCs w:val="24"/>
        </w:rPr>
        <w:t>requirements</w:t>
      </w:r>
      <w:bookmarkEnd w:id="1"/>
    </w:p>
    <w:p w14:paraId="5CC8F0A7" w14:textId="1D4FCF51" w:rsidR="00A32AF9" w:rsidRDefault="00A32AF9" w:rsidP="00A32AF9">
      <w:r>
        <w:t>The functional requirements of the system will be split into four sections, these being interface requirements, business requirements, compliance requirements, and security requirements. The case study described involves all for sections and will be expanded on in further detail below.</w:t>
      </w:r>
    </w:p>
    <w:p w14:paraId="06A6F893" w14:textId="22273C85" w:rsidR="00A32AF9" w:rsidRDefault="007E5576" w:rsidP="00A32AF9">
      <w:r>
        <w:t>For Interface requirements, u</w:t>
      </w:r>
      <w:r w:rsidR="00414A5A">
        <w:t xml:space="preserve">sers must be able to view, browse and manipulate data stored within the system. This pertains to both recorded QLD road accidents and vehicle and vehicle owner information. </w:t>
      </w:r>
      <w:r>
        <w:t>User i</w:t>
      </w:r>
      <w:r w:rsidR="00414A5A">
        <w:t>nteraction</w:t>
      </w:r>
      <w:r>
        <w:t>s</w:t>
      </w:r>
      <w:r w:rsidR="00414A5A">
        <w:t xml:space="preserve"> with the system is to be performed through a Java desktop application.</w:t>
      </w:r>
      <w:r>
        <w:t xml:space="preserve"> The application must be able to run on a windows operating system. The system will be able to store information regarding vehicles and vehicle accidents. The information stored for vehicles will consist of id/plate number, model, year, owner name, owner address, and owner phone number. The information stored for vehicle accidents will consist of an autogenerated id, location, comments, and vehicle id, the vehicle id section is not limited to a single vehicle.</w:t>
      </w:r>
      <w:r w:rsidR="00476226">
        <w:t xml:space="preserve"> When adding a vehicle to the system, the user will be able to check if the vehicle currently exists inside the database and in the case it does, offer the user to update the information.</w:t>
      </w:r>
      <w:r w:rsidR="00103577">
        <w:t xml:space="preserve"> The application must auto-connect to the database on start-up.</w:t>
      </w:r>
    </w:p>
    <w:p w14:paraId="21591C8B" w14:textId="1D108E2D" w:rsidR="00476226" w:rsidRDefault="00476226" w:rsidP="00A32AF9">
      <w:r>
        <w:t>To summarise.</w:t>
      </w:r>
    </w:p>
    <w:p w14:paraId="26E63E4E" w14:textId="50A3C621" w:rsidR="00476226" w:rsidRDefault="00476226" w:rsidP="00476226">
      <w:pPr>
        <w:pStyle w:val="ListParagraph"/>
        <w:numPr>
          <w:ilvl w:val="0"/>
          <w:numId w:val="9"/>
        </w:numPr>
      </w:pPr>
      <w:r>
        <w:t>Users must be able to view, browse and manipulate stored data.</w:t>
      </w:r>
    </w:p>
    <w:p w14:paraId="35F4B303" w14:textId="6F6FBFE1" w:rsidR="00476226" w:rsidRDefault="00476226" w:rsidP="00476226">
      <w:pPr>
        <w:pStyle w:val="ListParagraph"/>
        <w:numPr>
          <w:ilvl w:val="0"/>
          <w:numId w:val="9"/>
        </w:numPr>
      </w:pPr>
      <w:r>
        <w:t>Users will interact with the system through a Java desktop application capable of running on windows operating systems.</w:t>
      </w:r>
    </w:p>
    <w:p w14:paraId="2D210C8E" w14:textId="797B5EC4" w:rsidR="00476226" w:rsidRDefault="00476226" w:rsidP="00476226">
      <w:pPr>
        <w:pStyle w:val="ListParagraph"/>
        <w:numPr>
          <w:ilvl w:val="0"/>
          <w:numId w:val="9"/>
        </w:numPr>
      </w:pPr>
      <w:r>
        <w:t>The System must be able to store information regarding vehicles and vehicle accidents.</w:t>
      </w:r>
    </w:p>
    <w:p w14:paraId="6F72AC7B" w14:textId="51F31128" w:rsidR="00A32AF9" w:rsidRDefault="00476226" w:rsidP="00476226">
      <w:pPr>
        <w:pStyle w:val="ListParagraph"/>
        <w:numPr>
          <w:ilvl w:val="0"/>
          <w:numId w:val="9"/>
        </w:numPr>
      </w:pPr>
      <w:r>
        <w:t>The System must allow ease of use of users allowing faster and more efficient work.</w:t>
      </w:r>
    </w:p>
    <w:p w14:paraId="74E61F98" w14:textId="7AB78650" w:rsidR="00103577" w:rsidRPr="00A32AF9" w:rsidRDefault="00103577" w:rsidP="00476226">
      <w:pPr>
        <w:pStyle w:val="ListParagraph"/>
        <w:numPr>
          <w:ilvl w:val="0"/>
          <w:numId w:val="9"/>
        </w:numPr>
      </w:pPr>
      <w:r>
        <w:t>The application must auto-connect to the database on start-up.</w:t>
      </w:r>
    </w:p>
    <w:p w14:paraId="3264624C" w14:textId="3AD0EF7E" w:rsidR="008A2D78" w:rsidRDefault="007D23E9" w:rsidP="008A2D78">
      <w:pPr>
        <w:pStyle w:val="Heading2"/>
        <w:rPr>
          <w:sz w:val="24"/>
          <w:szCs w:val="24"/>
        </w:rPr>
      </w:pPr>
      <w:bookmarkStart w:id="2" w:name="_Toc36470663"/>
      <w:r>
        <w:rPr>
          <w:sz w:val="24"/>
          <w:szCs w:val="24"/>
        </w:rPr>
        <w:t xml:space="preserve">Non-Functional </w:t>
      </w:r>
      <w:r w:rsidR="008A2D78" w:rsidRPr="00DD15EB">
        <w:rPr>
          <w:sz w:val="24"/>
          <w:szCs w:val="24"/>
        </w:rPr>
        <w:t>requirements</w:t>
      </w:r>
      <w:bookmarkEnd w:id="2"/>
    </w:p>
    <w:p w14:paraId="7C8080AC" w14:textId="3E65EC00" w:rsidR="00476226" w:rsidRPr="00476226" w:rsidRDefault="00476226" w:rsidP="00476226">
      <w:r>
        <w:t>The non-functional requirements of the system are listed as, performance, reliability, data integrity, usability, maintainability, scalability, availability, and manageability. Although there was no mention of any type of security for the system a recommendation can be made for the inclusion of a login type security for the system in order to ensure the verity of the data stored.</w:t>
      </w:r>
    </w:p>
    <w:p w14:paraId="3FB0C3C0" w14:textId="6CE457C5" w:rsidR="00817798" w:rsidRDefault="00817798" w:rsidP="008A2D78"/>
    <w:p w14:paraId="0F080D37" w14:textId="0CBF5E6E" w:rsidR="00817798" w:rsidRDefault="00817798" w:rsidP="008A2D78"/>
    <w:p w14:paraId="24966506" w14:textId="592D90F6" w:rsidR="00AB3CE8" w:rsidRDefault="00AB3CE8" w:rsidP="008A2D78"/>
    <w:p w14:paraId="441F1BE3" w14:textId="77777777" w:rsidR="00AB3CE8" w:rsidRDefault="00AB3CE8" w:rsidP="008A2D78"/>
    <w:p w14:paraId="498557D6" w14:textId="77777777" w:rsidR="00817798" w:rsidRDefault="00817798" w:rsidP="008A2D78"/>
    <w:p w14:paraId="019E82D5" w14:textId="77777777" w:rsidR="00817798" w:rsidRDefault="00817798" w:rsidP="008A2D78"/>
    <w:p w14:paraId="54288AD9" w14:textId="77777777" w:rsidR="008A2D78" w:rsidRPr="00DD15EB" w:rsidRDefault="008A2D78" w:rsidP="008A2D78">
      <w:pPr>
        <w:pStyle w:val="Heading1"/>
        <w:ind w:left="345" w:hanging="360"/>
        <w:rPr>
          <w:sz w:val="28"/>
          <w:szCs w:val="28"/>
        </w:rPr>
      </w:pPr>
      <w:bookmarkStart w:id="3" w:name="_Toc36470664"/>
      <w:r w:rsidRPr="00DD15EB">
        <w:rPr>
          <w:sz w:val="28"/>
          <w:szCs w:val="28"/>
        </w:rPr>
        <w:lastRenderedPageBreak/>
        <w:t>SYSTEM ARCHITECTURE</w:t>
      </w:r>
      <w:bookmarkEnd w:id="3"/>
      <w:r w:rsidRPr="00DD15EB">
        <w:rPr>
          <w:sz w:val="28"/>
          <w:szCs w:val="28"/>
        </w:rPr>
        <w:t xml:space="preserve"> </w:t>
      </w:r>
    </w:p>
    <w:p w14:paraId="32639640" w14:textId="3F6ED1F5" w:rsidR="008A2D78" w:rsidRDefault="008A2D78" w:rsidP="008A2D78">
      <w:pPr>
        <w:pStyle w:val="Heading2"/>
        <w:rPr>
          <w:sz w:val="24"/>
          <w:szCs w:val="24"/>
        </w:rPr>
      </w:pPr>
      <w:bookmarkStart w:id="4" w:name="_Toc36470665"/>
      <w:r w:rsidRPr="00DD15EB">
        <w:rPr>
          <w:sz w:val="24"/>
          <w:szCs w:val="24"/>
        </w:rPr>
        <w:t>Architectural Design</w:t>
      </w:r>
      <w:bookmarkEnd w:id="4"/>
    </w:p>
    <w:p w14:paraId="19796B6A" w14:textId="0E292D65" w:rsidR="00955FAC" w:rsidRPr="00955FAC" w:rsidRDefault="00955FAC" w:rsidP="00955FAC">
      <w:r>
        <w:rPr>
          <w:noProof/>
        </w:rPr>
        <w:drawing>
          <wp:inline distT="0" distB="0" distL="0" distR="0" wp14:anchorId="79CBCB10" wp14:editId="2F19DC67">
            <wp:extent cx="5000625" cy="614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6143625"/>
                    </a:xfrm>
                    <a:prstGeom prst="rect">
                      <a:avLst/>
                    </a:prstGeom>
                    <a:noFill/>
                    <a:ln>
                      <a:noFill/>
                    </a:ln>
                  </pic:spPr>
                </pic:pic>
              </a:graphicData>
            </a:graphic>
          </wp:inline>
        </w:drawing>
      </w:r>
    </w:p>
    <w:p w14:paraId="5884D8EF" w14:textId="7B83310C" w:rsidR="00AB3CE8" w:rsidRDefault="00AB3CE8" w:rsidP="00AB3CE8"/>
    <w:p w14:paraId="72FD8C99" w14:textId="28C73BFD" w:rsidR="00AB3CE8" w:rsidRDefault="00AB3CE8" w:rsidP="00AB3CE8"/>
    <w:p w14:paraId="7E551CB7" w14:textId="68191DBC" w:rsidR="00AB3CE8" w:rsidRDefault="00AB3CE8" w:rsidP="00AB3CE8"/>
    <w:p w14:paraId="0D9D4D2E" w14:textId="77777777" w:rsidR="00AB3CE8" w:rsidRPr="00AB3CE8" w:rsidRDefault="00AB3CE8" w:rsidP="00955FAC">
      <w:pPr>
        <w:ind w:left="0" w:firstLine="0"/>
      </w:pPr>
    </w:p>
    <w:p w14:paraId="3187F2E9" w14:textId="18B78515" w:rsidR="008A2D78" w:rsidRDefault="008A2D78" w:rsidP="008A2D78">
      <w:pPr>
        <w:pStyle w:val="Heading2"/>
        <w:rPr>
          <w:sz w:val="24"/>
          <w:szCs w:val="24"/>
        </w:rPr>
      </w:pPr>
      <w:bookmarkStart w:id="5" w:name="_Toc36470666"/>
      <w:r w:rsidRPr="00DD15EB">
        <w:rPr>
          <w:sz w:val="24"/>
          <w:szCs w:val="24"/>
        </w:rPr>
        <w:lastRenderedPageBreak/>
        <w:t>Use Case Diagram</w:t>
      </w:r>
      <w:bookmarkEnd w:id="5"/>
    </w:p>
    <w:p w14:paraId="537928E8" w14:textId="1D18C1FE" w:rsidR="006E4536" w:rsidRDefault="002A201C" w:rsidP="006E4536">
      <w:r>
        <w:rPr>
          <w:noProof/>
        </w:rPr>
        <w:drawing>
          <wp:inline distT="0" distB="0" distL="0" distR="0" wp14:anchorId="52A751A9" wp14:editId="470E759D">
            <wp:extent cx="5946140" cy="412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140" cy="4123055"/>
                    </a:xfrm>
                    <a:prstGeom prst="rect">
                      <a:avLst/>
                    </a:prstGeom>
                    <a:noFill/>
                    <a:ln>
                      <a:noFill/>
                    </a:ln>
                  </pic:spPr>
                </pic:pic>
              </a:graphicData>
            </a:graphic>
          </wp:inline>
        </w:drawing>
      </w:r>
    </w:p>
    <w:p w14:paraId="484ED272" w14:textId="1E0DF359" w:rsidR="00C67FCE" w:rsidRDefault="00C67FCE" w:rsidP="006E4536">
      <w:r>
        <w:t>This use case diagram shows all the basic functions that the application will perform for users. This functions primarily involve either searching or adding data to the TARS database.</w:t>
      </w:r>
      <w:r w:rsidR="002A201C">
        <w:t xml:space="preserve"> This also shows the relationship between verifying information and displaying error messages. </w:t>
      </w:r>
    </w:p>
    <w:p w14:paraId="7FC4D46D" w14:textId="3D16480B" w:rsidR="00021905" w:rsidRDefault="00021905" w:rsidP="006E4536"/>
    <w:p w14:paraId="1AD69DF2" w14:textId="39865804" w:rsidR="00021905" w:rsidRDefault="00021905" w:rsidP="006E4536"/>
    <w:p w14:paraId="71EB61B3" w14:textId="484791ED" w:rsidR="00021905" w:rsidRDefault="00021905" w:rsidP="006E4536"/>
    <w:p w14:paraId="7CB6186C" w14:textId="13C5169B" w:rsidR="00021905" w:rsidRDefault="00021905" w:rsidP="006E4536"/>
    <w:p w14:paraId="0B00EEB6" w14:textId="08B21670" w:rsidR="00021905" w:rsidRDefault="00021905" w:rsidP="006E4536"/>
    <w:p w14:paraId="33137C30" w14:textId="0EA9E3E6" w:rsidR="00021905" w:rsidRDefault="00021905" w:rsidP="006E4536"/>
    <w:p w14:paraId="2698A7F4" w14:textId="46E365C6" w:rsidR="00021905" w:rsidRDefault="00021905" w:rsidP="006E4536"/>
    <w:p w14:paraId="1CC44562" w14:textId="144C4CFE" w:rsidR="00021905" w:rsidRDefault="00021905" w:rsidP="006E4536"/>
    <w:p w14:paraId="4E32558F" w14:textId="62AC7ED9" w:rsidR="00021905" w:rsidRDefault="00021905" w:rsidP="006E4536"/>
    <w:p w14:paraId="6E634F33" w14:textId="7194AF29" w:rsidR="00021905" w:rsidRDefault="00021905" w:rsidP="006E4536"/>
    <w:p w14:paraId="7010BD57" w14:textId="77777777" w:rsidR="00021905" w:rsidRPr="006E4536" w:rsidRDefault="00021905" w:rsidP="006E4536"/>
    <w:p w14:paraId="1C5EFE0C" w14:textId="3AB9F7C7" w:rsidR="00021905" w:rsidRPr="00021905" w:rsidRDefault="008A2D78" w:rsidP="00021905">
      <w:pPr>
        <w:pStyle w:val="Heading2"/>
        <w:rPr>
          <w:sz w:val="24"/>
          <w:szCs w:val="24"/>
        </w:rPr>
      </w:pPr>
      <w:bookmarkStart w:id="6" w:name="_Toc36470667"/>
      <w:r w:rsidRPr="00DD15EB">
        <w:rPr>
          <w:sz w:val="24"/>
          <w:szCs w:val="24"/>
        </w:rPr>
        <w:lastRenderedPageBreak/>
        <w:t>Class Diagram</w:t>
      </w:r>
      <w:bookmarkEnd w:id="6"/>
    </w:p>
    <w:p w14:paraId="7BB9A799" w14:textId="482EF0D5" w:rsidR="00096C8B" w:rsidRDefault="00B86577" w:rsidP="00B86577">
      <w:r>
        <w:rPr>
          <w:noProof/>
        </w:rPr>
        <w:drawing>
          <wp:inline distT="0" distB="0" distL="0" distR="0" wp14:anchorId="70B7C82A" wp14:editId="6D48BDC7">
            <wp:extent cx="3952875" cy="481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4810125"/>
                    </a:xfrm>
                    <a:prstGeom prst="rect">
                      <a:avLst/>
                    </a:prstGeom>
                    <a:noFill/>
                    <a:ln>
                      <a:noFill/>
                    </a:ln>
                  </pic:spPr>
                </pic:pic>
              </a:graphicData>
            </a:graphic>
          </wp:inline>
        </w:drawing>
      </w:r>
    </w:p>
    <w:p w14:paraId="4BD9FE35" w14:textId="77777777" w:rsidR="00B86577" w:rsidRDefault="00B86577" w:rsidP="00B86577"/>
    <w:p w14:paraId="6E06AB39" w14:textId="10E38C8A" w:rsidR="00B86577" w:rsidRDefault="00B86577" w:rsidP="009A79E3"/>
    <w:p w14:paraId="04935417" w14:textId="230DB48C" w:rsidR="00B86577" w:rsidRDefault="00B86577" w:rsidP="009A79E3"/>
    <w:p w14:paraId="5FD42F8E" w14:textId="6A314C7A" w:rsidR="00B86577" w:rsidRDefault="00B86577" w:rsidP="009A79E3"/>
    <w:p w14:paraId="004FC1C3" w14:textId="0EC8F65D" w:rsidR="00B86577" w:rsidRDefault="00B86577" w:rsidP="009A79E3"/>
    <w:p w14:paraId="4E9FFAD1" w14:textId="77777777" w:rsidR="00B86577" w:rsidRDefault="00B86577" w:rsidP="009A79E3"/>
    <w:p w14:paraId="215D4EFB" w14:textId="2883F386" w:rsidR="00021905" w:rsidRDefault="00021905" w:rsidP="003464C1">
      <w:pPr>
        <w:ind w:left="0" w:firstLine="0"/>
      </w:pPr>
    </w:p>
    <w:p w14:paraId="69222961" w14:textId="5FFC6E59" w:rsidR="00021905" w:rsidRDefault="00021905" w:rsidP="009A79E3"/>
    <w:p w14:paraId="72223980" w14:textId="17D72EC7" w:rsidR="00021905" w:rsidRDefault="00021905" w:rsidP="009A79E3"/>
    <w:p w14:paraId="3657EB50" w14:textId="77777777" w:rsidR="00021905" w:rsidRPr="009A79E3" w:rsidRDefault="00021905" w:rsidP="003464C1">
      <w:pPr>
        <w:ind w:left="0" w:firstLine="0"/>
      </w:pPr>
    </w:p>
    <w:p w14:paraId="6243595B" w14:textId="61E15D6B" w:rsidR="008A2D78" w:rsidRDefault="008A2D78" w:rsidP="008A2D78">
      <w:pPr>
        <w:pStyle w:val="Heading2"/>
        <w:rPr>
          <w:sz w:val="24"/>
          <w:szCs w:val="24"/>
        </w:rPr>
      </w:pPr>
      <w:bookmarkStart w:id="7" w:name="_Toc36470668"/>
      <w:r w:rsidRPr="00DD15EB">
        <w:rPr>
          <w:sz w:val="24"/>
          <w:szCs w:val="24"/>
        </w:rPr>
        <w:lastRenderedPageBreak/>
        <w:t>Sequence Diagrams</w:t>
      </w:r>
      <w:bookmarkEnd w:id="7"/>
    </w:p>
    <w:p w14:paraId="1DC9C530" w14:textId="6FA5C52C" w:rsidR="00021905" w:rsidRPr="00021905" w:rsidRDefault="00BB1C86" w:rsidP="00021905">
      <w:r>
        <w:t>Activity sequence diagram of user adding a vehicle to the database.</w:t>
      </w:r>
    </w:p>
    <w:p w14:paraId="3084CAF0" w14:textId="77777777" w:rsidR="00021905" w:rsidRPr="00021905" w:rsidRDefault="00021905" w:rsidP="00021905"/>
    <w:p w14:paraId="7FA0A6F2" w14:textId="567642A1" w:rsidR="00A53CE0" w:rsidRPr="00A53CE0" w:rsidRDefault="00BB1C86" w:rsidP="00A53CE0">
      <w:r>
        <w:rPr>
          <w:noProof/>
        </w:rPr>
        <w:drawing>
          <wp:inline distT="0" distB="0" distL="0" distR="0" wp14:anchorId="1BCD15E2" wp14:editId="2FFD73A7">
            <wp:extent cx="5946140" cy="4222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140" cy="4222115"/>
                    </a:xfrm>
                    <a:prstGeom prst="rect">
                      <a:avLst/>
                    </a:prstGeom>
                    <a:noFill/>
                    <a:ln>
                      <a:noFill/>
                    </a:ln>
                  </pic:spPr>
                </pic:pic>
              </a:graphicData>
            </a:graphic>
          </wp:inline>
        </w:drawing>
      </w:r>
    </w:p>
    <w:p w14:paraId="4CC7D964" w14:textId="7F735209" w:rsidR="008A2D78" w:rsidRDefault="008A2D78" w:rsidP="008A2D78"/>
    <w:p w14:paraId="061F3083" w14:textId="6AAFD15A" w:rsidR="00021905" w:rsidRDefault="00021905" w:rsidP="008A2D78"/>
    <w:p w14:paraId="75FF4D6C" w14:textId="5E4A1F5E" w:rsidR="00BB1C86" w:rsidRDefault="00BB1C86" w:rsidP="008A2D78"/>
    <w:p w14:paraId="5CA25228" w14:textId="5A36AFC8" w:rsidR="00BB1C86" w:rsidRDefault="00BB1C86" w:rsidP="008A2D78"/>
    <w:p w14:paraId="7F027108" w14:textId="1BB736E5" w:rsidR="00BB1C86" w:rsidRDefault="00BB1C86" w:rsidP="008A2D78"/>
    <w:p w14:paraId="5EC1B3C0" w14:textId="4819AE4E" w:rsidR="00BB1C86" w:rsidRDefault="00BB1C86" w:rsidP="008A2D78"/>
    <w:p w14:paraId="1C40D336" w14:textId="7DF36F2B" w:rsidR="00BB1C86" w:rsidRDefault="00BB1C86" w:rsidP="008A2D78"/>
    <w:p w14:paraId="7EFCB96E" w14:textId="4062B80F" w:rsidR="00BB1C86" w:rsidRDefault="00BB1C86" w:rsidP="008A2D78"/>
    <w:p w14:paraId="263BDE1C" w14:textId="61C496A9" w:rsidR="00BB1C86" w:rsidRDefault="00BB1C86" w:rsidP="008A2D78"/>
    <w:p w14:paraId="4DD4BDF7" w14:textId="75888E22" w:rsidR="00BB1C86" w:rsidRDefault="00BB1C86" w:rsidP="008A2D78"/>
    <w:p w14:paraId="12C1B3A7" w14:textId="77777777" w:rsidR="00BB1C86" w:rsidRDefault="00BB1C86" w:rsidP="008A2D78"/>
    <w:p w14:paraId="699D94B9" w14:textId="2DB964FE" w:rsidR="00021905" w:rsidRDefault="00BB1C86" w:rsidP="008A2D78">
      <w:r>
        <w:lastRenderedPageBreak/>
        <w:t>Activity sequence diagram of user browser database and updating selected information.</w:t>
      </w:r>
    </w:p>
    <w:p w14:paraId="3C6427B6" w14:textId="39F066BC" w:rsidR="00BB1C86" w:rsidRDefault="00BB1C86" w:rsidP="008A2D78">
      <w:r>
        <w:rPr>
          <w:noProof/>
        </w:rPr>
        <w:drawing>
          <wp:inline distT="0" distB="0" distL="0" distR="0" wp14:anchorId="0F6D240C" wp14:editId="0441C85A">
            <wp:extent cx="594614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140" cy="3195320"/>
                    </a:xfrm>
                    <a:prstGeom prst="rect">
                      <a:avLst/>
                    </a:prstGeom>
                    <a:noFill/>
                    <a:ln>
                      <a:noFill/>
                    </a:ln>
                  </pic:spPr>
                </pic:pic>
              </a:graphicData>
            </a:graphic>
          </wp:inline>
        </w:drawing>
      </w:r>
    </w:p>
    <w:p w14:paraId="5C0DACD8" w14:textId="32175F47" w:rsidR="00021905" w:rsidRDefault="00021905" w:rsidP="008A2D78"/>
    <w:p w14:paraId="45AEFE02" w14:textId="152DD7AC" w:rsidR="00021905" w:rsidRDefault="00021905" w:rsidP="008A2D78"/>
    <w:p w14:paraId="1AB78F0B" w14:textId="1DDA4C9A" w:rsidR="00021905" w:rsidRDefault="00021905" w:rsidP="008A2D78"/>
    <w:p w14:paraId="5AB96D63" w14:textId="2A2237AE" w:rsidR="004E42EF" w:rsidRDefault="004E42EF" w:rsidP="008A2D78"/>
    <w:p w14:paraId="7DBED1F1" w14:textId="3701664E" w:rsidR="004E42EF" w:rsidRDefault="004E42EF" w:rsidP="008A2D78"/>
    <w:p w14:paraId="4BBE9387" w14:textId="692E9009" w:rsidR="00350DA8" w:rsidRDefault="00350DA8" w:rsidP="008A2D78"/>
    <w:p w14:paraId="3A589BFC" w14:textId="7464EFE8" w:rsidR="00350DA8" w:rsidRDefault="00350DA8" w:rsidP="008A2D78"/>
    <w:p w14:paraId="5F547D8F" w14:textId="4761AE8A" w:rsidR="00350DA8" w:rsidRDefault="00350DA8" w:rsidP="008A2D78"/>
    <w:p w14:paraId="0971CAF0" w14:textId="6D8314C1" w:rsidR="00350DA8" w:rsidRDefault="00350DA8" w:rsidP="008A2D78"/>
    <w:p w14:paraId="58C01976" w14:textId="5C9DACB1" w:rsidR="00350DA8" w:rsidRDefault="00350DA8" w:rsidP="008A2D78"/>
    <w:p w14:paraId="27F6E090" w14:textId="4511BB1F" w:rsidR="00350DA8" w:rsidRDefault="00350DA8" w:rsidP="008A2D78"/>
    <w:p w14:paraId="544460B0" w14:textId="5E3E2444" w:rsidR="00350DA8" w:rsidRDefault="00350DA8" w:rsidP="008A2D78"/>
    <w:p w14:paraId="110226DD" w14:textId="1A999DD1" w:rsidR="00350DA8" w:rsidRDefault="00350DA8" w:rsidP="008A2D78"/>
    <w:p w14:paraId="124810E1" w14:textId="77777777" w:rsidR="00350DA8" w:rsidRDefault="00350DA8" w:rsidP="008A2D78"/>
    <w:p w14:paraId="239B385A" w14:textId="77777777" w:rsidR="004E42EF" w:rsidRPr="008A2D78" w:rsidRDefault="004E42EF" w:rsidP="008A2D78"/>
    <w:p w14:paraId="29EBA94C" w14:textId="0687A74E" w:rsidR="008A2D78" w:rsidRDefault="00DD15EB" w:rsidP="008A2D78">
      <w:pPr>
        <w:pStyle w:val="Heading1"/>
        <w:rPr>
          <w:sz w:val="28"/>
          <w:szCs w:val="28"/>
        </w:rPr>
      </w:pPr>
      <w:bookmarkStart w:id="8" w:name="_Toc36470669"/>
      <w:r>
        <w:rPr>
          <w:sz w:val="28"/>
          <w:szCs w:val="28"/>
        </w:rPr>
        <w:lastRenderedPageBreak/>
        <w:t>DATA DESIGN</w:t>
      </w:r>
      <w:bookmarkEnd w:id="8"/>
    </w:p>
    <w:p w14:paraId="1D2A0DEA" w14:textId="7D272B41" w:rsidR="00502E9B" w:rsidRPr="00502E9B" w:rsidRDefault="00502E9B" w:rsidP="00502E9B">
      <w:r>
        <w:t>Database Table Design Example.</w:t>
      </w:r>
    </w:p>
    <w:tbl>
      <w:tblPr>
        <w:tblStyle w:val="TableGrid"/>
        <w:tblW w:w="10374" w:type="dxa"/>
        <w:tblInd w:w="-515" w:type="dxa"/>
        <w:tblLook w:val="04A0" w:firstRow="1" w:lastRow="0" w:firstColumn="1" w:lastColumn="0" w:noHBand="0" w:noVBand="1"/>
      </w:tblPr>
      <w:tblGrid>
        <w:gridCol w:w="984"/>
        <w:gridCol w:w="982"/>
        <w:gridCol w:w="982"/>
        <w:gridCol w:w="982"/>
        <w:gridCol w:w="1206"/>
        <w:gridCol w:w="1439"/>
        <w:gridCol w:w="1103"/>
        <w:gridCol w:w="1418"/>
        <w:gridCol w:w="1278"/>
      </w:tblGrid>
      <w:tr w:rsidR="00502E9B" w14:paraId="2E5E478F" w14:textId="77777777" w:rsidTr="00502E9B">
        <w:trPr>
          <w:trHeight w:val="1591"/>
        </w:trPr>
        <w:tc>
          <w:tcPr>
            <w:tcW w:w="999" w:type="dxa"/>
          </w:tcPr>
          <w:p w14:paraId="3E1CC8F1" w14:textId="10CA95DC" w:rsidR="004E42EF" w:rsidRDefault="004E42EF" w:rsidP="004E42EF">
            <w:pPr>
              <w:ind w:left="0" w:firstLine="0"/>
            </w:pPr>
            <w:r>
              <w:t>Vehicle Id (String)</w:t>
            </w:r>
          </w:p>
        </w:tc>
        <w:tc>
          <w:tcPr>
            <w:tcW w:w="998" w:type="dxa"/>
          </w:tcPr>
          <w:p w14:paraId="71558982" w14:textId="25D3FD8C" w:rsidR="004E42EF" w:rsidRDefault="004E42EF" w:rsidP="004E42EF">
            <w:pPr>
              <w:ind w:left="0" w:firstLine="0"/>
            </w:pPr>
            <w:r>
              <w:t>Vehicle Model (String)</w:t>
            </w:r>
          </w:p>
        </w:tc>
        <w:tc>
          <w:tcPr>
            <w:tcW w:w="998" w:type="dxa"/>
          </w:tcPr>
          <w:p w14:paraId="798936C3" w14:textId="5DCE88D9" w:rsidR="004E42EF" w:rsidRDefault="004E42EF" w:rsidP="004E42EF">
            <w:pPr>
              <w:ind w:left="0" w:firstLine="0"/>
            </w:pPr>
            <w:r>
              <w:t>Vehicle Year (Int)</w:t>
            </w:r>
          </w:p>
        </w:tc>
        <w:tc>
          <w:tcPr>
            <w:tcW w:w="998" w:type="dxa"/>
          </w:tcPr>
          <w:p w14:paraId="2006BE78" w14:textId="35B581AD" w:rsidR="004E42EF" w:rsidRDefault="004E42EF" w:rsidP="004E42EF">
            <w:pPr>
              <w:ind w:left="0" w:firstLine="0"/>
            </w:pPr>
            <w:r>
              <w:t>Owner Name (String)</w:t>
            </w:r>
          </w:p>
        </w:tc>
        <w:tc>
          <w:tcPr>
            <w:tcW w:w="1389" w:type="dxa"/>
          </w:tcPr>
          <w:p w14:paraId="3DC5BD2A" w14:textId="6D104A18" w:rsidR="004E42EF" w:rsidRDefault="004E42EF" w:rsidP="004E42EF">
            <w:pPr>
              <w:ind w:left="0" w:firstLine="0"/>
            </w:pPr>
            <w:r>
              <w:t>Owner Address (String)</w:t>
            </w:r>
          </w:p>
        </w:tc>
        <w:tc>
          <w:tcPr>
            <w:tcW w:w="1458" w:type="dxa"/>
          </w:tcPr>
          <w:p w14:paraId="65F6B73E" w14:textId="1C4B3962" w:rsidR="004E42EF" w:rsidRDefault="004E42EF" w:rsidP="004E42EF">
            <w:pPr>
              <w:ind w:left="0" w:firstLine="0"/>
            </w:pPr>
            <w:r>
              <w:t>Owner Contact Number (Int)</w:t>
            </w:r>
          </w:p>
        </w:tc>
        <w:tc>
          <w:tcPr>
            <w:tcW w:w="1119" w:type="dxa"/>
          </w:tcPr>
          <w:p w14:paraId="44E0AE33" w14:textId="12F26EF0" w:rsidR="004E42EF" w:rsidRDefault="004E42EF" w:rsidP="004E42EF">
            <w:pPr>
              <w:ind w:left="0" w:firstLine="0"/>
            </w:pPr>
            <w:r>
              <w:t>Accident ID (</w:t>
            </w:r>
            <w:r w:rsidR="005F4BCE">
              <w:t>Int</w:t>
            </w:r>
            <w:r>
              <w:t>)</w:t>
            </w:r>
          </w:p>
        </w:tc>
        <w:tc>
          <w:tcPr>
            <w:tcW w:w="1119" w:type="dxa"/>
          </w:tcPr>
          <w:p w14:paraId="7A87AAD9" w14:textId="5A4361B9" w:rsidR="004E42EF" w:rsidRDefault="004E42EF" w:rsidP="004E42EF">
            <w:pPr>
              <w:ind w:left="0" w:firstLine="0"/>
            </w:pPr>
            <w:r>
              <w:t>Accident Location (String)</w:t>
            </w:r>
          </w:p>
        </w:tc>
        <w:tc>
          <w:tcPr>
            <w:tcW w:w="1296" w:type="dxa"/>
          </w:tcPr>
          <w:p w14:paraId="41B23C3F" w14:textId="6E04438E" w:rsidR="004E42EF" w:rsidRDefault="004E42EF" w:rsidP="004E42EF">
            <w:pPr>
              <w:ind w:left="0" w:firstLine="0"/>
            </w:pPr>
            <w:r>
              <w:t>Accident Comments (String)</w:t>
            </w:r>
          </w:p>
        </w:tc>
      </w:tr>
      <w:tr w:rsidR="00502E9B" w14:paraId="3785E6BB" w14:textId="77777777" w:rsidTr="00502E9B">
        <w:trPr>
          <w:trHeight w:val="702"/>
        </w:trPr>
        <w:tc>
          <w:tcPr>
            <w:tcW w:w="999" w:type="dxa"/>
          </w:tcPr>
          <w:p w14:paraId="71EBF39E" w14:textId="15259122" w:rsidR="004E42EF" w:rsidRDefault="00D8180E" w:rsidP="004E42EF">
            <w:pPr>
              <w:ind w:left="0" w:firstLine="0"/>
            </w:pPr>
            <w:r>
              <w:t>526-UMA</w:t>
            </w:r>
          </w:p>
        </w:tc>
        <w:tc>
          <w:tcPr>
            <w:tcW w:w="998" w:type="dxa"/>
          </w:tcPr>
          <w:p w14:paraId="03EDD6DC" w14:textId="3DE627C3" w:rsidR="004E42EF" w:rsidRDefault="004E42EF" w:rsidP="004E42EF">
            <w:pPr>
              <w:ind w:left="0" w:firstLine="0"/>
            </w:pPr>
            <w:r>
              <w:t>TESLA</w:t>
            </w:r>
          </w:p>
        </w:tc>
        <w:tc>
          <w:tcPr>
            <w:tcW w:w="998" w:type="dxa"/>
          </w:tcPr>
          <w:p w14:paraId="56585D1C" w14:textId="302CE21B" w:rsidR="004E42EF" w:rsidRDefault="004E42EF" w:rsidP="004E42EF">
            <w:pPr>
              <w:ind w:left="0" w:firstLine="0"/>
            </w:pPr>
            <w:r>
              <w:t>2077</w:t>
            </w:r>
          </w:p>
        </w:tc>
        <w:tc>
          <w:tcPr>
            <w:tcW w:w="998" w:type="dxa"/>
          </w:tcPr>
          <w:p w14:paraId="16F8D4F0" w14:textId="3228309C" w:rsidR="004E42EF" w:rsidRDefault="004E42EF" w:rsidP="004E42EF">
            <w:pPr>
              <w:ind w:left="0" w:firstLine="0"/>
            </w:pPr>
            <w:r>
              <w:t>John Smith</w:t>
            </w:r>
          </w:p>
        </w:tc>
        <w:tc>
          <w:tcPr>
            <w:tcW w:w="1389" w:type="dxa"/>
          </w:tcPr>
          <w:p w14:paraId="630DC5E4" w14:textId="5867A240" w:rsidR="004E42EF" w:rsidRDefault="00410FF9" w:rsidP="004E42EF">
            <w:pPr>
              <w:ind w:left="0" w:firstLine="0"/>
            </w:pPr>
            <w:r>
              <w:t>32 Castle Rd Hill</w:t>
            </w:r>
          </w:p>
        </w:tc>
        <w:tc>
          <w:tcPr>
            <w:tcW w:w="1458" w:type="dxa"/>
          </w:tcPr>
          <w:p w14:paraId="226D9957" w14:textId="6D7E810D" w:rsidR="004E42EF" w:rsidRDefault="004E42EF" w:rsidP="004E42EF">
            <w:pPr>
              <w:ind w:left="0" w:firstLine="0"/>
            </w:pPr>
            <w:r>
              <w:t>0420682586</w:t>
            </w:r>
          </w:p>
        </w:tc>
        <w:tc>
          <w:tcPr>
            <w:tcW w:w="1119" w:type="dxa"/>
          </w:tcPr>
          <w:p w14:paraId="61A06C74" w14:textId="7605CCA1" w:rsidR="004E42EF" w:rsidRDefault="004E42EF" w:rsidP="004E42EF">
            <w:pPr>
              <w:ind w:left="0" w:firstLine="0"/>
            </w:pPr>
            <w:r>
              <w:t>2865</w:t>
            </w:r>
          </w:p>
        </w:tc>
        <w:tc>
          <w:tcPr>
            <w:tcW w:w="1119" w:type="dxa"/>
          </w:tcPr>
          <w:p w14:paraId="626D93C7" w14:textId="10D865B2" w:rsidR="004E42EF" w:rsidRDefault="00502E9B" w:rsidP="004E42EF">
            <w:pPr>
              <w:ind w:left="0" w:firstLine="0"/>
            </w:pPr>
            <w:proofErr w:type="spellStart"/>
            <w:r>
              <w:t>Vettenburgh</w:t>
            </w:r>
            <w:proofErr w:type="spellEnd"/>
            <w:r>
              <w:t xml:space="preserve"> Street</w:t>
            </w:r>
          </w:p>
        </w:tc>
        <w:tc>
          <w:tcPr>
            <w:tcW w:w="1296" w:type="dxa"/>
          </w:tcPr>
          <w:p w14:paraId="20CB19E1" w14:textId="097FCA7C" w:rsidR="004E42EF" w:rsidRDefault="00502E9B" w:rsidP="004E42EF">
            <w:pPr>
              <w:ind w:left="0" w:firstLine="0"/>
            </w:pPr>
            <w:r>
              <w:t>Was going twice the speed limit</w:t>
            </w:r>
          </w:p>
        </w:tc>
      </w:tr>
    </w:tbl>
    <w:p w14:paraId="7CE39AD3" w14:textId="77777777" w:rsidR="004E42EF" w:rsidRPr="004E42EF" w:rsidRDefault="004E42EF" w:rsidP="004E42EF"/>
    <w:p w14:paraId="0AD80F94" w14:textId="6697B051" w:rsidR="004E42EF" w:rsidRPr="004E42EF" w:rsidRDefault="00502E9B" w:rsidP="004E42EF">
      <w:r>
        <w:t>Further notes to be made are that all stored data is not unique except for Vehicle Id and can be reused in additional entries for any of the columns listed above. This is made with the assumption that there are no two vehicles with the same Id.</w:t>
      </w:r>
    </w:p>
    <w:p w14:paraId="50CA8586" w14:textId="120AE61C" w:rsidR="008A2D78" w:rsidRDefault="00DD15EB" w:rsidP="008A2D78">
      <w:pPr>
        <w:pStyle w:val="Heading1"/>
        <w:rPr>
          <w:sz w:val="28"/>
          <w:szCs w:val="28"/>
        </w:rPr>
      </w:pPr>
      <w:bookmarkStart w:id="9" w:name="_Toc36470670"/>
      <w:r>
        <w:rPr>
          <w:sz w:val="28"/>
          <w:szCs w:val="28"/>
        </w:rPr>
        <w:t>INTERFACE DESIGN</w:t>
      </w:r>
      <w:bookmarkEnd w:id="9"/>
    </w:p>
    <w:p w14:paraId="472A83C2" w14:textId="6D25D865" w:rsidR="004D7158" w:rsidRDefault="004D7158" w:rsidP="004D7158">
      <w:r>
        <w:t xml:space="preserve">The below images are </w:t>
      </w:r>
      <w:r w:rsidR="00EF607B">
        <w:t>a basic guideline of the Java Applications UI and are subject to change.</w:t>
      </w:r>
    </w:p>
    <w:p w14:paraId="2B9F9A6C" w14:textId="5C9764C3" w:rsidR="00EF607B" w:rsidRPr="004D7158" w:rsidRDefault="00EF607B" w:rsidP="00350DA8">
      <w:r>
        <w:t xml:space="preserve">The first Screen that appears on start-up which allows the user to add either a vehicle entry or an accident entry as well as browse all database entries. By pressing any of these buttons the user will navigate to the appropriate screen for the function. The exit button will prompt the user if they are sure if confirmation and if ‘Yes’ is selected the application will discontent from the database and shutdown. </w:t>
      </w:r>
    </w:p>
    <w:p w14:paraId="00C04171" w14:textId="162688DE" w:rsidR="004D7158" w:rsidRDefault="004D7158" w:rsidP="004D7158">
      <w:r>
        <w:rPr>
          <w:noProof/>
        </w:rPr>
        <w:drawing>
          <wp:inline distT="0" distB="0" distL="0" distR="0" wp14:anchorId="67E3E151" wp14:editId="2C47E127">
            <wp:extent cx="26384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2181225"/>
                    </a:xfrm>
                    <a:prstGeom prst="rect">
                      <a:avLst/>
                    </a:prstGeom>
                  </pic:spPr>
                </pic:pic>
              </a:graphicData>
            </a:graphic>
          </wp:inline>
        </w:drawing>
      </w:r>
    </w:p>
    <w:p w14:paraId="1F28DBAD" w14:textId="77777777" w:rsidR="00350DA8" w:rsidRPr="004D7158" w:rsidRDefault="00350DA8" w:rsidP="00350DA8">
      <w:r>
        <w:t>(Main Screen)</w:t>
      </w:r>
    </w:p>
    <w:p w14:paraId="4C154E17" w14:textId="6611022A" w:rsidR="00EF607B" w:rsidRDefault="00EF607B" w:rsidP="00350DA8">
      <w:pPr>
        <w:ind w:left="0" w:firstLine="0"/>
      </w:pPr>
      <w:r>
        <w:t xml:space="preserve">The user is sent to this screen on clicking add accident entry on the Main Screen. This screen allows the users to fill out the listed fields below before pressing the ‘Done’ button to send the </w:t>
      </w:r>
      <w:r>
        <w:lastRenderedPageBreak/>
        <w:t>information to the database</w:t>
      </w:r>
      <w:r w:rsidR="00350DA8">
        <w:t xml:space="preserve"> and return the screen to the Main Screen.</w:t>
      </w:r>
      <w:r>
        <w:t xml:space="preserve"> Note that the accident id field will be un-editable and will be filled with an autogenerated number. Pressing the back button will send users back to the main page and discard any changes made.</w:t>
      </w:r>
    </w:p>
    <w:p w14:paraId="307BBA9D" w14:textId="0583CE1C" w:rsidR="004D7158" w:rsidRDefault="004D7158" w:rsidP="004D7158">
      <w:r>
        <w:rPr>
          <w:noProof/>
        </w:rPr>
        <w:drawing>
          <wp:inline distT="0" distB="0" distL="0" distR="0" wp14:anchorId="43C903C4" wp14:editId="11A25178">
            <wp:extent cx="40862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3114675"/>
                    </a:xfrm>
                    <a:prstGeom prst="rect">
                      <a:avLst/>
                    </a:prstGeom>
                  </pic:spPr>
                </pic:pic>
              </a:graphicData>
            </a:graphic>
          </wp:inline>
        </w:drawing>
      </w:r>
    </w:p>
    <w:p w14:paraId="4721A941" w14:textId="77777777" w:rsidR="00350DA8" w:rsidRDefault="00350DA8" w:rsidP="00350DA8">
      <w:r>
        <w:t>(Add Accident Entry Screen)</w:t>
      </w:r>
    </w:p>
    <w:p w14:paraId="2C86B6DB" w14:textId="77777777" w:rsidR="00350DA8" w:rsidRDefault="00350DA8" w:rsidP="004D7158"/>
    <w:p w14:paraId="736902FA" w14:textId="1EA433A6" w:rsidR="00350DA8" w:rsidRDefault="00350DA8" w:rsidP="004D7158"/>
    <w:p w14:paraId="1C5E207A" w14:textId="6210B27F" w:rsidR="00350DA8" w:rsidRDefault="00350DA8" w:rsidP="004D7158"/>
    <w:p w14:paraId="359CAB99" w14:textId="566FD0EA" w:rsidR="00350DA8" w:rsidRDefault="00350DA8" w:rsidP="004D7158"/>
    <w:p w14:paraId="1AAE9406" w14:textId="36717D0D" w:rsidR="00350DA8" w:rsidRDefault="00350DA8" w:rsidP="004D7158"/>
    <w:p w14:paraId="3AD73184" w14:textId="6C936DF7" w:rsidR="00350DA8" w:rsidRDefault="00350DA8" w:rsidP="004D7158"/>
    <w:p w14:paraId="6EEE94D7" w14:textId="51D0DC8A" w:rsidR="00350DA8" w:rsidRDefault="00350DA8" w:rsidP="004D7158"/>
    <w:p w14:paraId="54A96B47" w14:textId="02857822" w:rsidR="00350DA8" w:rsidRDefault="00350DA8" w:rsidP="004D7158"/>
    <w:p w14:paraId="555E750F" w14:textId="23BDAFF2" w:rsidR="00350DA8" w:rsidRDefault="00350DA8" w:rsidP="004D7158"/>
    <w:p w14:paraId="3F13AC2F" w14:textId="70C155AC" w:rsidR="00350DA8" w:rsidRDefault="00350DA8" w:rsidP="004D7158"/>
    <w:p w14:paraId="44009614" w14:textId="658A5B00" w:rsidR="00350DA8" w:rsidRDefault="00350DA8" w:rsidP="004D7158"/>
    <w:p w14:paraId="07D1F1C2" w14:textId="1C346264" w:rsidR="00350DA8" w:rsidRDefault="00350DA8" w:rsidP="004D7158"/>
    <w:p w14:paraId="20AF51AC" w14:textId="00DD07EF" w:rsidR="00350DA8" w:rsidRDefault="00350DA8" w:rsidP="004D7158"/>
    <w:p w14:paraId="3A860423" w14:textId="77777777" w:rsidR="00350DA8" w:rsidRDefault="00350DA8" w:rsidP="004D7158"/>
    <w:p w14:paraId="78EE4EFF" w14:textId="1C915275" w:rsidR="00350DA8" w:rsidRDefault="00350DA8" w:rsidP="004D7158">
      <w:r>
        <w:lastRenderedPageBreak/>
        <w:t xml:space="preserve">The user is sent to this screen on clicking add vehicle entry on the Main Screen. This screen lets users add vehicles to the database by filling out the fields below and pressing the button labelled ‘Done’. The back button will return users to the main screen and discard any changes made. The ‘Check ID’ button will only function when the vehicle id field has been done and will check the database for any existing vehicle entries with a matching Id. If a positive match is found the application will prompt the users if they wish to update the existing entry. In the case they select yes, the fields are auto completed with the existing information. </w:t>
      </w:r>
    </w:p>
    <w:p w14:paraId="3E7BB209" w14:textId="77777777" w:rsidR="003464C1" w:rsidRDefault="004D7158" w:rsidP="003464C1">
      <w:r>
        <w:rPr>
          <w:noProof/>
        </w:rPr>
        <w:drawing>
          <wp:inline distT="0" distB="0" distL="0" distR="0" wp14:anchorId="7EAD56B2" wp14:editId="5AE3F6C7">
            <wp:extent cx="42576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2362200"/>
                    </a:xfrm>
                    <a:prstGeom prst="rect">
                      <a:avLst/>
                    </a:prstGeom>
                  </pic:spPr>
                </pic:pic>
              </a:graphicData>
            </a:graphic>
          </wp:inline>
        </w:drawing>
      </w:r>
    </w:p>
    <w:p w14:paraId="5762620E" w14:textId="71680459" w:rsidR="00350DA8" w:rsidRDefault="00350DA8" w:rsidP="003464C1">
      <w:r>
        <w:t>(Add Vehicle Entry Screen)</w:t>
      </w:r>
    </w:p>
    <w:p w14:paraId="158F9DDC" w14:textId="41A7C508" w:rsidR="00350DA8" w:rsidRDefault="00350DA8" w:rsidP="004D7158"/>
    <w:p w14:paraId="5C3EA204" w14:textId="69DA52AF" w:rsidR="00350DA8" w:rsidRDefault="00350DA8" w:rsidP="004D7158"/>
    <w:p w14:paraId="0C3BD299" w14:textId="6E0ADFE4" w:rsidR="00350DA8" w:rsidRDefault="00350DA8" w:rsidP="004D7158"/>
    <w:p w14:paraId="323C2364" w14:textId="48268D04" w:rsidR="00350DA8" w:rsidRDefault="00350DA8" w:rsidP="004D7158"/>
    <w:p w14:paraId="09FCBC8E" w14:textId="3FDA4EDB" w:rsidR="00350DA8" w:rsidRDefault="00350DA8" w:rsidP="004D7158"/>
    <w:p w14:paraId="350FF509" w14:textId="40382D11" w:rsidR="00350DA8" w:rsidRDefault="00350DA8" w:rsidP="004D7158"/>
    <w:p w14:paraId="4625B400" w14:textId="2F774123" w:rsidR="00350DA8" w:rsidRDefault="00350DA8" w:rsidP="004D7158"/>
    <w:p w14:paraId="0D0AAD17" w14:textId="6D9F08DF" w:rsidR="00350DA8" w:rsidRDefault="00350DA8" w:rsidP="004D7158"/>
    <w:p w14:paraId="092431BA" w14:textId="4C945076" w:rsidR="00350DA8" w:rsidRDefault="00350DA8" w:rsidP="004D7158"/>
    <w:p w14:paraId="70DF98EE" w14:textId="4CFAC90A" w:rsidR="00350DA8" w:rsidRDefault="00350DA8" w:rsidP="004D7158"/>
    <w:p w14:paraId="4BFF51BC" w14:textId="1CEF6F9E" w:rsidR="00350DA8" w:rsidRDefault="00350DA8" w:rsidP="004D7158"/>
    <w:p w14:paraId="2899BD77" w14:textId="2D06597F" w:rsidR="00350DA8" w:rsidRDefault="00350DA8" w:rsidP="004D7158"/>
    <w:p w14:paraId="67A419C0" w14:textId="1D7CD8EF" w:rsidR="00350DA8" w:rsidRDefault="00350DA8" w:rsidP="004D7158"/>
    <w:p w14:paraId="599AF7CE" w14:textId="29216F68" w:rsidR="00350DA8" w:rsidRDefault="00350DA8" w:rsidP="004D7158"/>
    <w:p w14:paraId="02BBACE5" w14:textId="16BA6A1B" w:rsidR="00350DA8" w:rsidRDefault="00350DA8" w:rsidP="004D7158">
      <w:r>
        <w:lastRenderedPageBreak/>
        <w:t xml:space="preserve">Users are sent to this screen upon selecting the ‘Browse Database Entries’ button on the main screen. This screen allows users to view all currently existing entries. Users will also be able to filter the entries by using vehicle Id, accident Id, or owner name and the clicking search. This will update the table to display the relevant entries. Although there are only three filters </w:t>
      </w:r>
      <w:r w:rsidR="00EF05F0">
        <w:t>now</w:t>
      </w:r>
      <w:r>
        <w:t xml:space="preserve"> more can be added for each individual </w:t>
      </w:r>
      <w:r w:rsidR="00EF05F0">
        <w:t>property. Users can select there edit there chosen entry by clicking on the cell and changing the information. The user can then select Update Entry to send the information back to the database or Cancel which discard any changes made. The ‘Back’ button will return users back to the main page and discard any changes made.</w:t>
      </w:r>
      <w:r w:rsidR="00B74391">
        <w:t xml:space="preserve"> The ‘Delete’ button will remove the selected entry from the database.</w:t>
      </w:r>
    </w:p>
    <w:p w14:paraId="5D695CCC" w14:textId="05F065C3" w:rsidR="004D7158" w:rsidRDefault="00B74391" w:rsidP="004D7158">
      <w:r>
        <w:rPr>
          <w:noProof/>
        </w:rPr>
        <w:drawing>
          <wp:inline distT="0" distB="0" distL="0" distR="0" wp14:anchorId="727C9C1D" wp14:editId="3CDAE16C">
            <wp:extent cx="594614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6140" cy="2790825"/>
                    </a:xfrm>
                    <a:prstGeom prst="rect">
                      <a:avLst/>
                    </a:prstGeom>
                  </pic:spPr>
                </pic:pic>
              </a:graphicData>
            </a:graphic>
          </wp:inline>
        </w:drawing>
      </w:r>
    </w:p>
    <w:p w14:paraId="21CBF828" w14:textId="762947A6" w:rsidR="00122253" w:rsidRDefault="00122253" w:rsidP="004D7158">
      <w:r>
        <w:t>(View Database Entries Screen)</w:t>
      </w:r>
    </w:p>
    <w:p w14:paraId="28AEB3D3" w14:textId="51357DB1" w:rsidR="00122253" w:rsidRDefault="00122253" w:rsidP="004D7158"/>
    <w:p w14:paraId="0C23D98D" w14:textId="52F8E5B5" w:rsidR="00122253" w:rsidRDefault="00122253" w:rsidP="004D7158"/>
    <w:p w14:paraId="31913EE6" w14:textId="705AB784" w:rsidR="00122253" w:rsidRDefault="00122253" w:rsidP="004D7158"/>
    <w:p w14:paraId="633F39CA" w14:textId="2D2275D2" w:rsidR="00122253" w:rsidRDefault="00122253" w:rsidP="004D7158"/>
    <w:p w14:paraId="1E0EB1A4" w14:textId="1DDC9AFF" w:rsidR="00122253" w:rsidRDefault="00122253" w:rsidP="004D7158"/>
    <w:p w14:paraId="3332FBCF" w14:textId="4D21B5F0" w:rsidR="004F6433" w:rsidRDefault="004F6433" w:rsidP="004D7158"/>
    <w:p w14:paraId="214D8A76" w14:textId="77777777" w:rsidR="004F6433" w:rsidRDefault="004F6433" w:rsidP="004D7158"/>
    <w:p w14:paraId="556AFCD3" w14:textId="07DFDD4E" w:rsidR="00122253" w:rsidRDefault="00122253" w:rsidP="004D7158"/>
    <w:p w14:paraId="3239BB93" w14:textId="1979D3C3" w:rsidR="00122253" w:rsidRDefault="00122253" w:rsidP="004D7158"/>
    <w:p w14:paraId="71BD8FF1" w14:textId="4D542AEE" w:rsidR="00122253" w:rsidRDefault="00122253" w:rsidP="004D7158"/>
    <w:p w14:paraId="30FFB91D" w14:textId="77777777" w:rsidR="00122253" w:rsidRPr="004D7158" w:rsidRDefault="00122253" w:rsidP="004D7158"/>
    <w:p w14:paraId="0471595F" w14:textId="2962151B" w:rsidR="001A1385" w:rsidRDefault="001A1385" w:rsidP="001A1385">
      <w:pPr>
        <w:pStyle w:val="Heading1"/>
        <w:rPr>
          <w:sz w:val="28"/>
          <w:szCs w:val="28"/>
        </w:rPr>
      </w:pPr>
      <w:bookmarkStart w:id="10" w:name="_Toc36470671"/>
      <w:r>
        <w:rPr>
          <w:sz w:val="28"/>
          <w:szCs w:val="28"/>
        </w:rPr>
        <w:lastRenderedPageBreak/>
        <w:t>REQUIREMENTS MATRIX</w:t>
      </w:r>
      <w:bookmarkEnd w:id="10"/>
    </w:p>
    <w:tbl>
      <w:tblPr>
        <w:tblStyle w:val="TableGrid"/>
        <w:tblW w:w="0" w:type="auto"/>
        <w:tblInd w:w="10" w:type="dxa"/>
        <w:tblLook w:val="04A0" w:firstRow="1" w:lastRow="0" w:firstColumn="1" w:lastColumn="0" w:noHBand="0" w:noVBand="1"/>
      </w:tblPr>
      <w:tblGrid>
        <w:gridCol w:w="3116"/>
        <w:gridCol w:w="3114"/>
        <w:gridCol w:w="3114"/>
      </w:tblGrid>
      <w:tr w:rsidR="004F6433" w14:paraId="59DBF27A" w14:textId="77777777" w:rsidTr="004F6433">
        <w:tc>
          <w:tcPr>
            <w:tcW w:w="3118" w:type="dxa"/>
          </w:tcPr>
          <w:p w14:paraId="58A847DC" w14:textId="7CC37363" w:rsidR="004F6433" w:rsidRPr="004F6433" w:rsidRDefault="004F6433" w:rsidP="004F6433">
            <w:pPr>
              <w:ind w:left="0" w:firstLine="0"/>
              <w:rPr>
                <w:b/>
                <w:bCs/>
              </w:rPr>
            </w:pPr>
            <w:r>
              <w:rPr>
                <w:b/>
                <w:bCs/>
              </w:rPr>
              <w:t>Requirement</w:t>
            </w:r>
          </w:p>
        </w:tc>
        <w:tc>
          <w:tcPr>
            <w:tcW w:w="3118" w:type="dxa"/>
          </w:tcPr>
          <w:p w14:paraId="4AD9BB42" w14:textId="3AE07EEC" w:rsidR="004F6433" w:rsidRPr="004F6433" w:rsidRDefault="004F6433" w:rsidP="004F6433">
            <w:pPr>
              <w:ind w:left="0" w:firstLine="0"/>
              <w:rPr>
                <w:b/>
                <w:bCs/>
              </w:rPr>
            </w:pPr>
            <w:r>
              <w:rPr>
                <w:b/>
                <w:bCs/>
              </w:rPr>
              <w:t>Button</w:t>
            </w:r>
          </w:p>
        </w:tc>
        <w:tc>
          <w:tcPr>
            <w:tcW w:w="3118" w:type="dxa"/>
          </w:tcPr>
          <w:p w14:paraId="1DF1A1E1" w14:textId="479DB6D2" w:rsidR="004F6433" w:rsidRPr="004F6433" w:rsidRDefault="004F6433" w:rsidP="004F6433">
            <w:pPr>
              <w:ind w:left="0" w:firstLine="0"/>
              <w:rPr>
                <w:b/>
                <w:bCs/>
              </w:rPr>
            </w:pPr>
            <w:r>
              <w:rPr>
                <w:b/>
                <w:bCs/>
              </w:rPr>
              <w:t>Inputs Required</w:t>
            </w:r>
          </w:p>
        </w:tc>
      </w:tr>
      <w:tr w:rsidR="00B74391" w14:paraId="207E3B5A" w14:textId="77777777" w:rsidTr="004F6433">
        <w:tc>
          <w:tcPr>
            <w:tcW w:w="3118" w:type="dxa"/>
          </w:tcPr>
          <w:p w14:paraId="44A539DF" w14:textId="4A73C8F6" w:rsidR="00B74391" w:rsidRPr="00B74391" w:rsidRDefault="00B74391" w:rsidP="004F6433">
            <w:pPr>
              <w:ind w:left="0" w:firstLine="0"/>
            </w:pPr>
            <w:r>
              <w:t>Browse Database</w:t>
            </w:r>
          </w:p>
        </w:tc>
        <w:tc>
          <w:tcPr>
            <w:tcW w:w="3118" w:type="dxa"/>
          </w:tcPr>
          <w:p w14:paraId="11A9F429" w14:textId="4DCAA0FB" w:rsidR="00B74391" w:rsidRPr="00B74391" w:rsidRDefault="00AD3310" w:rsidP="004F6433">
            <w:pPr>
              <w:ind w:left="0" w:firstLine="0"/>
            </w:pPr>
            <w:r>
              <w:t>Browse Database Entries, Search</w:t>
            </w:r>
          </w:p>
        </w:tc>
        <w:tc>
          <w:tcPr>
            <w:tcW w:w="3118" w:type="dxa"/>
          </w:tcPr>
          <w:p w14:paraId="40087BB2" w14:textId="32F2CEA5" w:rsidR="00B74391" w:rsidRPr="00B74391" w:rsidRDefault="00AD3310" w:rsidP="004F6433">
            <w:pPr>
              <w:ind w:left="0" w:firstLine="0"/>
            </w:pPr>
            <w:r>
              <w:t>Click button on main screen, type in filters, search.</w:t>
            </w:r>
          </w:p>
        </w:tc>
      </w:tr>
      <w:tr w:rsidR="00B74391" w14:paraId="3F140FFE" w14:textId="77777777" w:rsidTr="004F6433">
        <w:tc>
          <w:tcPr>
            <w:tcW w:w="3118" w:type="dxa"/>
          </w:tcPr>
          <w:p w14:paraId="7C8682CB" w14:textId="5D95134A" w:rsidR="00B74391" w:rsidRPr="00B74391" w:rsidRDefault="00B74391" w:rsidP="004F6433">
            <w:pPr>
              <w:ind w:left="0" w:firstLine="0"/>
            </w:pPr>
            <w:r>
              <w:t>Check existing vehicles</w:t>
            </w:r>
          </w:p>
        </w:tc>
        <w:tc>
          <w:tcPr>
            <w:tcW w:w="3118" w:type="dxa"/>
          </w:tcPr>
          <w:p w14:paraId="4F549C22" w14:textId="1CFDF286" w:rsidR="00B74391" w:rsidRPr="00B74391" w:rsidRDefault="00AD3310" w:rsidP="004F6433">
            <w:pPr>
              <w:ind w:left="0" w:firstLine="0"/>
            </w:pPr>
            <w:r>
              <w:t>Check</w:t>
            </w:r>
          </w:p>
        </w:tc>
        <w:tc>
          <w:tcPr>
            <w:tcW w:w="3118" w:type="dxa"/>
          </w:tcPr>
          <w:p w14:paraId="7BF69DE3" w14:textId="3CF8E194" w:rsidR="00B74391" w:rsidRPr="00B74391" w:rsidRDefault="00AD3310" w:rsidP="004F6433">
            <w:pPr>
              <w:ind w:left="0" w:firstLine="0"/>
            </w:pPr>
            <w:r>
              <w:t>Click check on add vehicle screen.</w:t>
            </w:r>
          </w:p>
        </w:tc>
      </w:tr>
      <w:tr w:rsidR="004F6433" w14:paraId="4DBE4627" w14:textId="77777777" w:rsidTr="004F6433">
        <w:tc>
          <w:tcPr>
            <w:tcW w:w="3118" w:type="dxa"/>
          </w:tcPr>
          <w:p w14:paraId="65F225EF" w14:textId="4E5823D7" w:rsidR="00B74391" w:rsidRDefault="00B74391" w:rsidP="004F6433">
            <w:pPr>
              <w:ind w:left="0" w:firstLine="0"/>
            </w:pPr>
            <w:r>
              <w:t>Add vehicle entries</w:t>
            </w:r>
          </w:p>
        </w:tc>
        <w:tc>
          <w:tcPr>
            <w:tcW w:w="3118" w:type="dxa"/>
          </w:tcPr>
          <w:p w14:paraId="15A62615" w14:textId="38E94974" w:rsidR="004F6433" w:rsidRDefault="00AD3310" w:rsidP="004F6433">
            <w:pPr>
              <w:ind w:left="0" w:firstLine="0"/>
            </w:pPr>
            <w:r>
              <w:t>Add Vehicle Entry</w:t>
            </w:r>
          </w:p>
        </w:tc>
        <w:tc>
          <w:tcPr>
            <w:tcW w:w="3118" w:type="dxa"/>
          </w:tcPr>
          <w:p w14:paraId="220FA875" w14:textId="2E7E43B9" w:rsidR="004F6433" w:rsidRDefault="00AD3310" w:rsidP="004F6433">
            <w:pPr>
              <w:ind w:left="0" w:firstLine="0"/>
            </w:pPr>
            <w:r>
              <w:t>Button on main screen, fill required fields, click done.</w:t>
            </w:r>
          </w:p>
        </w:tc>
      </w:tr>
      <w:tr w:rsidR="004F6433" w14:paraId="6B1C3164" w14:textId="77777777" w:rsidTr="004F6433">
        <w:tc>
          <w:tcPr>
            <w:tcW w:w="3118" w:type="dxa"/>
          </w:tcPr>
          <w:p w14:paraId="1796221C" w14:textId="11B5A73D" w:rsidR="004F6433" w:rsidRDefault="00B74391" w:rsidP="004F6433">
            <w:pPr>
              <w:ind w:left="0" w:firstLine="0"/>
            </w:pPr>
            <w:r>
              <w:t>Add accident entries</w:t>
            </w:r>
          </w:p>
        </w:tc>
        <w:tc>
          <w:tcPr>
            <w:tcW w:w="3118" w:type="dxa"/>
          </w:tcPr>
          <w:p w14:paraId="75A73AC6" w14:textId="1A7DC771" w:rsidR="004F6433" w:rsidRDefault="00AD3310" w:rsidP="004F6433">
            <w:pPr>
              <w:ind w:left="0" w:firstLine="0"/>
            </w:pPr>
            <w:r>
              <w:t>Add Accident Entry</w:t>
            </w:r>
          </w:p>
        </w:tc>
        <w:tc>
          <w:tcPr>
            <w:tcW w:w="3118" w:type="dxa"/>
          </w:tcPr>
          <w:p w14:paraId="2B86BD62" w14:textId="194F7929" w:rsidR="004F6433" w:rsidRDefault="00AD3310" w:rsidP="004F6433">
            <w:pPr>
              <w:ind w:left="0" w:firstLine="0"/>
            </w:pPr>
            <w:r>
              <w:t>Button on main screen, fill required fields, click done.</w:t>
            </w:r>
          </w:p>
        </w:tc>
      </w:tr>
      <w:tr w:rsidR="004F6433" w14:paraId="2C792CCA" w14:textId="77777777" w:rsidTr="004F6433">
        <w:tc>
          <w:tcPr>
            <w:tcW w:w="3118" w:type="dxa"/>
          </w:tcPr>
          <w:p w14:paraId="339FAC89" w14:textId="34199B71" w:rsidR="004F6433" w:rsidRDefault="00B74391" w:rsidP="004F6433">
            <w:pPr>
              <w:ind w:left="0" w:firstLine="0"/>
            </w:pPr>
            <w:r>
              <w:t>Update entries</w:t>
            </w:r>
          </w:p>
        </w:tc>
        <w:tc>
          <w:tcPr>
            <w:tcW w:w="3118" w:type="dxa"/>
          </w:tcPr>
          <w:p w14:paraId="0FAACA21" w14:textId="677BA319" w:rsidR="004F6433" w:rsidRDefault="00AD3310" w:rsidP="004F6433">
            <w:pPr>
              <w:ind w:left="0" w:firstLine="0"/>
            </w:pPr>
            <w:r>
              <w:t>Update</w:t>
            </w:r>
          </w:p>
        </w:tc>
        <w:tc>
          <w:tcPr>
            <w:tcW w:w="3118" w:type="dxa"/>
          </w:tcPr>
          <w:p w14:paraId="26191CF8" w14:textId="1265C733" w:rsidR="004F6433" w:rsidRDefault="00AD3310" w:rsidP="004F6433">
            <w:pPr>
              <w:ind w:left="0" w:firstLine="0"/>
            </w:pPr>
            <w:r>
              <w:t>On database entries screen click update.</w:t>
            </w:r>
          </w:p>
        </w:tc>
      </w:tr>
      <w:tr w:rsidR="004F6433" w14:paraId="788A4451" w14:textId="77777777" w:rsidTr="004F6433">
        <w:tc>
          <w:tcPr>
            <w:tcW w:w="3118" w:type="dxa"/>
          </w:tcPr>
          <w:p w14:paraId="3FB7FAEE" w14:textId="2E212435" w:rsidR="00B74391" w:rsidRDefault="00B74391" w:rsidP="004F6433">
            <w:pPr>
              <w:ind w:left="0" w:firstLine="0"/>
            </w:pPr>
            <w:r>
              <w:t>Delete entries</w:t>
            </w:r>
          </w:p>
        </w:tc>
        <w:tc>
          <w:tcPr>
            <w:tcW w:w="3118" w:type="dxa"/>
          </w:tcPr>
          <w:p w14:paraId="1022431F" w14:textId="1ED02BAC" w:rsidR="004F6433" w:rsidRDefault="00AD3310" w:rsidP="004F6433">
            <w:pPr>
              <w:ind w:left="0" w:firstLine="0"/>
            </w:pPr>
            <w:r>
              <w:t>Delete</w:t>
            </w:r>
          </w:p>
        </w:tc>
        <w:tc>
          <w:tcPr>
            <w:tcW w:w="3118" w:type="dxa"/>
          </w:tcPr>
          <w:p w14:paraId="0D75BAC1" w14:textId="61CC346A" w:rsidR="004F6433" w:rsidRDefault="00AD3310" w:rsidP="004F6433">
            <w:pPr>
              <w:ind w:left="0" w:firstLine="0"/>
            </w:pPr>
            <w:r>
              <w:t>On database entries screen click delete.</w:t>
            </w:r>
          </w:p>
        </w:tc>
      </w:tr>
    </w:tbl>
    <w:p w14:paraId="32D07B2F" w14:textId="77777777" w:rsidR="004F6433" w:rsidRPr="004F6433" w:rsidRDefault="004F6433" w:rsidP="004F6433"/>
    <w:p w14:paraId="060235F5" w14:textId="6D0C7B04" w:rsidR="004F6433" w:rsidRDefault="004F6433" w:rsidP="004F6433"/>
    <w:p w14:paraId="12D845BC" w14:textId="0DF80BC0" w:rsidR="00920397" w:rsidRDefault="00920397" w:rsidP="004F6433"/>
    <w:p w14:paraId="7FE77F0A" w14:textId="27914722" w:rsidR="00920397" w:rsidRDefault="00920397" w:rsidP="004F6433"/>
    <w:p w14:paraId="0B62A465" w14:textId="2AA08271" w:rsidR="00920397" w:rsidRDefault="00920397" w:rsidP="004F6433"/>
    <w:p w14:paraId="6AB90390" w14:textId="25A73BE1" w:rsidR="00920397" w:rsidRDefault="00920397" w:rsidP="004F6433"/>
    <w:p w14:paraId="1BB0F929" w14:textId="4C8EDA91" w:rsidR="00920397" w:rsidRDefault="00920397" w:rsidP="004F6433"/>
    <w:p w14:paraId="1F63C9D0" w14:textId="4621051A" w:rsidR="00920397" w:rsidRDefault="00920397" w:rsidP="004F6433"/>
    <w:p w14:paraId="7BCD80B2" w14:textId="0419AA99" w:rsidR="00920397" w:rsidRDefault="00920397" w:rsidP="004F6433"/>
    <w:p w14:paraId="67B25053" w14:textId="5AE39033" w:rsidR="00920397" w:rsidRDefault="00920397" w:rsidP="004F6433"/>
    <w:p w14:paraId="671FE4D8" w14:textId="0FEDB045" w:rsidR="00920397" w:rsidRDefault="00920397" w:rsidP="004F6433"/>
    <w:p w14:paraId="2C8FFE24" w14:textId="5399C20C" w:rsidR="00920397" w:rsidRDefault="00920397" w:rsidP="004F6433"/>
    <w:p w14:paraId="4CB628E4" w14:textId="0B810C1F" w:rsidR="00920397" w:rsidRDefault="00920397" w:rsidP="004F6433"/>
    <w:p w14:paraId="70BACB21" w14:textId="4485E9E1" w:rsidR="00920397" w:rsidRDefault="00920397" w:rsidP="004F6433"/>
    <w:p w14:paraId="42C3F6DF" w14:textId="59C704D8" w:rsidR="00920397" w:rsidRDefault="00920397" w:rsidP="004F6433"/>
    <w:p w14:paraId="4311C4BC" w14:textId="77777777" w:rsidR="00920397" w:rsidRPr="004F6433" w:rsidRDefault="00920397" w:rsidP="004F6433"/>
    <w:p w14:paraId="03CDF4DA" w14:textId="0FCB4217" w:rsidR="006E1ED7" w:rsidRPr="001A6175" w:rsidRDefault="006E1ED7" w:rsidP="001A6175"/>
    <w:p w14:paraId="6B416F61" w14:textId="6923D287" w:rsidR="00021905" w:rsidRDefault="00021905" w:rsidP="00FE785D">
      <w:pPr>
        <w:ind w:left="0" w:firstLine="0"/>
      </w:pPr>
    </w:p>
    <w:sectPr w:rsidR="00021905">
      <w:headerReference w:type="even" r:id="rId23"/>
      <w:headerReference w:type="default" r:id="rId24"/>
      <w:footerReference w:type="even" r:id="rId25"/>
      <w:footerReference w:type="default" r:id="rId26"/>
      <w:headerReference w:type="first" r:id="rId27"/>
      <w:footerReference w:type="first" r:id="rId28"/>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FBAF1" w14:textId="77777777" w:rsidR="002E5610" w:rsidRDefault="002E5610" w:rsidP="00697C8F">
      <w:pPr>
        <w:spacing w:after="0" w:line="240" w:lineRule="auto"/>
      </w:pPr>
      <w:r>
        <w:separator/>
      </w:r>
    </w:p>
  </w:endnote>
  <w:endnote w:type="continuationSeparator" w:id="0">
    <w:p w14:paraId="1658251C" w14:textId="77777777" w:rsidR="002E5610" w:rsidRDefault="002E5610" w:rsidP="0069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7A6B" w14:textId="77777777" w:rsidR="005A4E1D" w:rsidRDefault="005A4E1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9ED3F" w14:textId="77777777" w:rsidR="005A4E1D" w:rsidRDefault="00E61DFF" w:rsidP="00E61DFF">
    <w:pPr>
      <w:tabs>
        <w:tab w:val="left" w:pos="2556"/>
      </w:tabs>
      <w:spacing w:after="160" w:line="259" w:lineRule="auto"/>
      <w:ind w:left="0" w:right="0" w:firstLine="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9BB17" w14:textId="77777777" w:rsidR="005A4E1D" w:rsidRDefault="005A4E1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5773D" w14:textId="77777777" w:rsidR="005A4E1D" w:rsidRDefault="005A4E1D">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7C54" w14:textId="581A95AE" w:rsidR="005A4E1D" w:rsidRDefault="00405AA7">
    <w:pPr>
      <w:spacing w:after="0" w:line="259" w:lineRule="auto"/>
      <w:ind w:left="0" w:right="0" w:firstLine="0"/>
      <w:jc w:val="center"/>
    </w:pPr>
    <w:r>
      <w:rPr>
        <w:sz w:val="20"/>
      </w:rPr>
      <w:t>COIT12200, 20</w:t>
    </w:r>
    <w:r w:rsidR="009E5CE8">
      <w:rPr>
        <w:sz w:val="20"/>
      </w:rPr>
      <w:t>20</w:t>
    </w:r>
    <w:r>
      <w:rPr>
        <w:sz w:val="20"/>
      </w:rPr>
      <w:t xml:space="preserve"> Term One - Page </w:t>
    </w:r>
    <w:r>
      <w:fldChar w:fldCharType="begin"/>
    </w:r>
    <w:r>
      <w:instrText xml:space="preserve"> PAGE   \* MERGEFORMAT </w:instrText>
    </w:r>
    <w:r>
      <w:fldChar w:fldCharType="separate"/>
    </w:r>
    <w:r w:rsidR="00CE0194" w:rsidRPr="00CE0194">
      <w:rPr>
        <w:noProof/>
        <w:sz w:val="20"/>
      </w:rPr>
      <w:t>2</w:t>
    </w:r>
    <w:r>
      <w:rPr>
        <w:sz w:val="20"/>
      </w:rPr>
      <w:fldChar w:fldCharType="end"/>
    </w:r>
    <w:r>
      <w:rPr>
        <w:sz w:val="20"/>
      </w:rPr>
      <w:t xml:space="preserve"> </w:t>
    </w:r>
    <w:r w:rsidR="00640701">
      <w:rPr>
        <w:sz w:val="20"/>
      </w:rPr>
      <w:t>o</w:t>
    </w:r>
    <w:r w:rsidR="00D47E2C">
      <w:rPr>
        <w:sz w:val="20"/>
      </w:rPr>
      <w:t xml:space="preserve">f </w:t>
    </w:r>
    <w:r w:rsidR="00AB3CE8">
      <w:rPr>
        <w:sz w:val="20"/>
      </w:rPr>
      <w:t>14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42EC" w14:textId="77777777" w:rsidR="005A4E1D" w:rsidRDefault="005A4E1D">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1D2F" w14:textId="77777777" w:rsidR="002E5610" w:rsidRDefault="002E5610" w:rsidP="00697C8F">
      <w:pPr>
        <w:spacing w:after="0" w:line="240" w:lineRule="auto"/>
      </w:pPr>
      <w:r>
        <w:separator/>
      </w:r>
    </w:p>
  </w:footnote>
  <w:footnote w:type="continuationSeparator" w:id="0">
    <w:p w14:paraId="5FE8A109" w14:textId="77777777" w:rsidR="002E5610" w:rsidRDefault="002E5610" w:rsidP="0069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445C" w14:textId="77777777" w:rsidR="005A4E1D" w:rsidRDefault="005A4E1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77F0" w14:textId="77777777" w:rsidR="005A4E1D" w:rsidRDefault="005A4E1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07BA" w14:textId="77777777" w:rsidR="005A4E1D" w:rsidRDefault="005A4E1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A3F0" w14:textId="77777777" w:rsidR="005A4E1D" w:rsidRDefault="007C05A2">
    <w:pPr>
      <w:spacing w:after="0" w:line="259" w:lineRule="auto"/>
      <w:ind w:left="0" w:right="3" w:firstLine="0"/>
      <w:jc w:val="right"/>
    </w:pPr>
    <w:r>
      <w:rPr>
        <w:noProof/>
      </w:rPr>
      <mc:AlternateContent>
        <mc:Choice Requires="wpg">
          <w:drawing>
            <wp:anchor distT="0" distB="0" distL="114300" distR="114300" simplePos="0" relativeHeight="251657216" behindDoc="0" locked="0" layoutInCell="1" allowOverlap="1" wp14:anchorId="7026CD6D" wp14:editId="1BA3D373">
              <wp:simplePos x="0" y="0"/>
              <wp:positionH relativeFrom="page">
                <wp:posOffset>914400</wp:posOffset>
              </wp:positionH>
              <wp:positionV relativeFrom="page">
                <wp:posOffset>941705</wp:posOffset>
              </wp:positionV>
              <wp:extent cx="5943600" cy="8890"/>
              <wp:effectExtent l="0" t="0" r="19050" b="10160"/>
              <wp:wrapNone/>
              <wp:docPr id="3566" name="Group 3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890"/>
                        <a:chOff x="0" y="0"/>
                        <a:chExt cx="5943600" cy="9144"/>
                      </a:xfrm>
                    </wpg:grpSpPr>
                    <wps:wsp>
                      <wps:cNvPr id="3567" name="Shape 3567"/>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947740B" id="Group 3566" o:spid="_x0000_s1026" style="position:absolute;margin-left:1in;margin-top:74.15pt;width:468pt;height:.7pt;z-index:251657216;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">
              <v:shape id="Shape 35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" path="m,l5943600,e" filled="f" strokeweight=".72pt">
                <v:stroke endcap="round"/>
                <v:path arrowok="t" textboxrect="0,0,5943600,0"/>
              </v:shape>
              <w10:wrap anchorx="page" anchory="page"/>
            </v:group>
          </w:pict>
        </mc:Fallback>
      </mc:AlternateContent>
    </w:r>
    <w:r w:rsidR="005A4E1D">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5D7F" w14:textId="77777777" w:rsidR="005A4E1D" w:rsidRDefault="005A4E1D" w:rsidP="00405AA7">
    <w:pPr>
      <w:tabs>
        <w:tab w:val="center" w:pos="4680"/>
        <w:tab w:val="left" w:pos="6465"/>
      </w:tabs>
      <w:spacing w:after="0" w:line="259" w:lineRule="auto"/>
      <w:ind w:left="0" w:right="3"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2891" w14:textId="77777777" w:rsidR="005A4E1D" w:rsidRDefault="007C05A2">
    <w:pPr>
      <w:spacing w:after="0" w:line="259" w:lineRule="auto"/>
      <w:ind w:left="0" w:right="3" w:firstLine="0"/>
      <w:jc w:val="right"/>
    </w:pPr>
    <w:r>
      <w:rPr>
        <w:noProof/>
      </w:rPr>
      <mc:AlternateContent>
        <mc:Choice Requires="wpg">
          <w:drawing>
            <wp:anchor distT="0" distB="0" distL="114300" distR="114300" simplePos="0" relativeHeight="251658240" behindDoc="0" locked="0" layoutInCell="1" allowOverlap="1" wp14:anchorId="76F39833" wp14:editId="7A22C9EB">
              <wp:simplePos x="0" y="0"/>
              <wp:positionH relativeFrom="page">
                <wp:posOffset>914400</wp:posOffset>
              </wp:positionH>
              <wp:positionV relativeFrom="page">
                <wp:posOffset>941705</wp:posOffset>
              </wp:positionV>
              <wp:extent cx="5943600" cy="8890"/>
              <wp:effectExtent l="0" t="0" r="19050" b="10160"/>
              <wp:wrapNone/>
              <wp:docPr id="3536" name="Group 3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890"/>
                        <a:chOff x="0" y="0"/>
                        <a:chExt cx="5943600" cy="9144"/>
                      </a:xfrm>
                    </wpg:grpSpPr>
                    <wps:wsp>
                      <wps:cNvPr id="3537" name="Shape 3537"/>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w:pict>
            <v:group w14:anchorId="47908517" id="Group 3536" o:spid="_x0000_s1026" style="position:absolute;margin-left:1in;margin-top:74.15pt;width:468pt;height:.7pt;z-index:25165824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">
              <v:shape id="Shape 353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" path="m,l5943600,e" filled="f" strokeweight=".72pt">
                <v:stroke endcap="round"/>
                <v:path arrowok="t" textboxrect="0,0,5943600,0"/>
              </v:shape>
              <w10:wrap anchorx="page" anchory="page"/>
            </v:group>
          </w:pict>
        </mc:Fallback>
      </mc:AlternateContent>
    </w:r>
    <w:r w:rsidR="005A4E1D">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CA2"/>
    <w:multiLevelType w:val="hybridMultilevel"/>
    <w:tmpl w:val="3CFAC39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65F195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363AB"/>
    <w:multiLevelType w:val="hybridMultilevel"/>
    <w:tmpl w:val="D0004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2A503F"/>
    <w:multiLevelType w:val="hybridMultilevel"/>
    <w:tmpl w:val="687A7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004BA2"/>
    <w:multiLevelType w:val="hybridMultilevel"/>
    <w:tmpl w:val="F392E3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40E3E05"/>
    <w:multiLevelType w:val="hybridMultilevel"/>
    <w:tmpl w:val="133C63E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76313B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1F5B4E"/>
    <w:multiLevelType w:val="multilevel"/>
    <w:tmpl w:val="D9B22F3C"/>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574A6CCD"/>
    <w:multiLevelType w:val="hybridMultilevel"/>
    <w:tmpl w:val="3FFE7C9A"/>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7"/>
  </w:num>
  <w:num w:numId="2">
    <w:abstractNumId w:val="2"/>
  </w:num>
  <w:num w:numId="3">
    <w:abstractNumId w:val="4"/>
  </w:num>
  <w:num w:numId="4">
    <w:abstractNumId w:val="5"/>
  </w:num>
  <w:num w:numId="5">
    <w:abstractNumId w:val="8"/>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8B"/>
    <w:rsid w:val="00021905"/>
    <w:rsid w:val="000312D5"/>
    <w:rsid w:val="00044831"/>
    <w:rsid w:val="0005328F"/>
    <w:rsid w:val="00055478"/>
    <w:rsid w:val="00066C19"/>
    <w:rsid w:val="00080ABD"/>
    <w:rsid w:val="000813DF"/>
    <w:rsid w:val="000835DA"/>
    <w:rsid w:val="00083A21"/>
    <w:rsid w:val="00091D9A"/>
    <w:rsid w:val="00096C8B"/>
    <w:rsid w:val="000A2C51"/>
    <w:rsid w:val="000B3FAC"/>
    <w:rsid w:val="000C3AC6"/>
    <w:rsid w:val="000E6C7E"/>
    <w:rsid w:val="001011EB"/>
    <w:rsid w:val="001018B9"/>
    <w:rsid w:val="00103577"/>
    <w:rsid w:val="00113188"/>
    <w:rsid w:val="00122253"/>
    <w:rsid w:val="001251AD"/>
    <w:rsid w:val="001364F7"/>
    <w:rsid w:val="001463E2"/>
    <w:rsid w:val="001820D0"/>
    <w:rsid w:val="001A1385"/>
    <w:rsid w:val="001A1DED"/>
    <w:rsid w:val="001A6175"/>
    <w:rsid w:val="001B1E82"/>
    <w:rsid w:val="001C0EEC"/>
    <w:rsid w:val="001C4F7D"/>
    <w:rsid w:val="001E4163"/>
    <w:rsid w:val="00202A53"/>
    <w:rsid w:val="00210A3A"/>
    <w:rsid w:val="00220790"/>
    <w:rsid w:val="00223A77"/>
    <w:rsid w:val="00243168"/>
    <w:rsid w:val="0024463F"/>
    <w:rsid w:val="002512DF"/>
    <w:rsid w:val="0026318A"/>
    <w:rsid w:val="00266513"/>
    <w:rsid w:val="002718E5"/>
    <w:rsid w:val="002A201C"/>
    <w:rsid w:val="002A4EE3"/>
    <w:rsid w:val="002B1A9E"/>
    <w:rsid w:val="002B7684"/>
    <w:rsid w:val="002D4750"/>
    <w:rsid w:val="002D7C05"/>
    <w:rsid w:val="002E1723"/>
    <w:rsid w:val="002E5610"/>
    <w:rsid w:val="002E5649"/>
    <w:rsid w:val="00301379"/>
    <w:rsid w:val="00302997"/>
    <w:rsid w:val="003059C8"/>
    <w:rsid w:val="003464C1"/>
    <w:rsid w:val="00350DA8"/>
    <w:rsid w:val="003635A2"/>
    <w:rsid w:val="0038315F"/>
    <w:rsid w:val="003B2537"/>
    <w:rsid w:val="003E5BEC"/>
    <w:rsid w:val="003F2A1A"/>
    <w:rsid w:val="00400D38"/>
    <w:rsid w:val="004028F8"/>
    <w:rsid w:val="0040327E"/>
    <w:rsid w:val="00405AA7"/>
    <w:rsid w:val="004060FE"/>
    <w:rsid w:val="00407968"/>
    <w:rsid w:val="004109F5"/>
    <w:rsid w:val="00410FF9"/>
    <w:rsid w:val="00414A5A"/>
    <w:rsid w:val="00416E5D"/>
    <w:rsid w:val="004275B9"/>
    <w:rsid w:val="0044163E"/>
    <w:rsid w:val="00451A9D"/>
    <w:rsid w:val="00457F3D"/>
    <w:rsid w:val="00464958"/>
    <w:rsid w:val="0047042E"/>
    <w:rsid w:val="00476226"/>
    <w:rsid w:val="004976D9"/>
    <w:rsid w:val="004A03CB"/>
    <w:rsid w:val="004A65C0"/>
    <w:rsid w:val="004C1802"/>
    <w:rsid w:val="004D5926"/>
    <w:rsid w:val="004D7158"/>
    <w:rsid w:val="004E1122"/>
    <w:rsid w:val="004E42EF"/>
    <w:rsid w:val="004F6433"/>
    <w:rsid w:val="004F77C9"/>
    <w:rsid w:val="00502E9B"/>
    <w:rsid w:val="005043A4"/>
    <w:rsid w:val="005220CB"/>
    <w:rsid w:val="005325C9"/>
    <w:rsid w:val="00551ED8"/>
    <w:rsid w:val="005567EB"/>
    <w:rsid w:val="00575041"/>
    <w:rsid w:val="0057695B"/>
    <w:rsid w:val="005A4E1D"/>
    <w:rsid w:val="005C428B"/>
    <w:rsid w:val="005C49D5"/>
    <w:rsid w:val="005D6A60"/>
    <w:rsid w:val="005D7523"/>
    <w:rsid w:val="005E0DB6"/>
    <w:rsid w:val="005F4BCE"/>
    <w:rsid w:val="006035AF"/>
    <w:rsid w:val="00640701"/>
    <w:rsid w:val="006423CB"/>
    <w:rsid w:val="0066375E"/>
    <w:rsid w:val="00667699"/>
    <w:rsid w:val="00677AD6"/>
    <w:rsid w:val="006825DF"/>
    <w:rsid w:val="006847F9"/>
    <w:rsid w:val="00697C8F"/>
    <w:rsid w:val="006C22D5"/>
    <w:rsid w:val="006D2AE0"/>
    <w:rsid w:val="006D2BB8"/>
    <w:rsid w:val="006D6576"/>
    <w:rsid w:val="006D6808"/>
    <w:rsid w:val="006E1ED7"/>
    <w:rsid w:val="006E4536"/>
    <w:rsid w:val="00704C06"/>
    <w:rsid w:val="007062F7"/>
    <w:rsid w:val="00725945"/>
    <w:rsid w:val="00730DC4"/>
    <w:rsid w:val="00755FF1"/>
    <w:rsid w:val="00760915"/>
    <w:rsid w:val="007636F9"/>
    <w:rsid w:val="0077495E"/>
    <w:rsid w:val="007A6F14"/>
    <w:rsid w:val="007A7535"/>
    <w:rsid w:val="007B4E70"/>
    <w:rsid w:val="007C05A2"/>
    <w:rsid w:val="007C4BC1"/>
    <w:rsid w:val="007C5727"/>
    <w:rsid w:val="007D23E9"/>
    <w:rsid w:val="007E5576"/>
    <w:rsid w:val="007E7C4A"/>
    <w:rsid w:val="007F28DE"/>
    <w:rsid w:val="007F59FF"/>
    <w:rsid w:val="0081067F"/>
    <w:rsid w:val="00817798"/>
    <w:rsid w:val="008215CB"/>
    <w:rsid w:val="00825D79"/>
    <w:rsid w:val="00833EC2"/>
    <w:rsid w:val="00842A36"/>
    <w:rsid w:val="008A2D78"/>
    <w:rsid w:val="008C1696"/>
    <w:rsid w:val="008D0499"/>
    <w:rsid w:val="008D23E6"/>
    <w:rsid w:val="008D6E85"/>
    <w:rsid w:val="008E44EA"/>
    <w:rsid w:val="008F588B"/>
    <w:rsid w:val="0090290E"/>
    <w:rsid w:val="0091410F"/>
    <w:rsid w:val="00917086"/>
    <w:rsid w:val="00920397"/>
    <w:rsid w:val="00933FFC"/>
    <w:rsid w:val="00955FAC"/>
    <w:rsid w:val="0096312E"/>
    <w:rsid w:val="009A79E3"/>
    <w:rsid w:val="009B3D24"/>
    <w:rsid w:val="009E5CE8"/>
    <w:rsid w:val="00A00947"/>
    <w:rsid w:val="00A12BF9"/>
    <w:rsid w:val="00A2243F"/>
    <w:rsid w:val="00A32AF9"/>
    <w:rsid w:val="00A36C02"/>
    <w:rsid w:val="00A444C9"/>
    <w:rsid w:val="00A4577A"/>
    <w:rsid w:val="00A53588"/>
    <w:rsid w:val="00A53CE0"/>
    <w:rsid w:val="00A76740"/>
    <w:rsid w:val="00A92293"/>
    <w:rsid w:val="00A969C6"/>
    <w:rsid w:val="00AB3CE8"/>
    <w:rsid w:val="00AC72A3"/>
    <w:rsid w:val="00AD3310"/>
    <w:rsid w:val="00AE2C11"/>
    <w:rsid w:val="00AE499D"/>
    <w:rsid w:val="00AE5A71"/>
    <w:rsid w:val="00AE7247"/>
    <w:rsid w:val="00AF674C"/>
    <w:rsid w:val="00AF7CE6"/>
    <w:rsid w:val="00B0209B"/>
    <w:rsid w:val="00B15601"/>
    <w:rsid w:val="00B25F98"/>
    <w:rsid w:val="00B30123"/>
    <w:rsid w:val="00B301B8"/>
    <w:rsid w:val="00B3364F"/>
    <w:rsid w:val="00B35CCA"/>
    <w:rsid w:val="00B361B2"/>
    <w:rsid w:val="00B509F9"/>
    <w:rsid w:val="00B50DA8"/>
    <w:rsid w:val="00B51B55"/>
    <w:rsid w:val="00B533DE"/>
    <w:rsid w:val="00B63297"/>
    <w:rsid w:val="00B642BE"/>
    <w:rsid w:val="00B74391"/>
    <w:rsid w:val="00B82884"/>
    <w:rsid w:val="00B86577"/>
    <w:rsid w:val="00B87768"/>
    <w:rsid w:val="00BA7041"/>
    <w:rsid w:val="00BB1C86"/>
    <w:rsid w:val="00BC3090"/>
    <w:rsid w:val="00BC5028"/>
    <w:rsid w:val="00BC55EC"/>
    <w:rsid w:val="00BE070B"/>
    <w:rsid w:val="00C06420"/>
    <w:rsid w:val="00C07F8A"/>
    <w:rsid w:val="00C10132"/>
    <w:rsid w:val="00C22905"/>
    <w:rsid w:val="00C34BC8"/>
    <w:rsid w:val="00C50BBA"/>
    <w:rsid w:val="00C67FCE"/>
    <w:rsid w:val="00C82818"/>
    <w:rsid w:val="00C8509C"/>
    <w:rsid w:val="00CA095B"/>
    <w:rsid w:val="00CA27EE"/>
    <w:rsid w:val="00CA2FE0"/>
    <w:rsid w:val="00CC20C6"/>
    <w:rsid w:val="00CC31C9"/>
    <w:rsid w:val="00CE0194"/>
    <w:rsid w:val="00CE32F7"/>
    <w:rsid w:val="00CF4053"/>
    <w:rsid w:val="00CF62EA"/>
    <w:rsid w:val="00D03575"/>
    <w:rsid w:val="00D24909"/>
    <w:rsid w:val="00D27691"/>
    <w:rsid w:val="00D47E2C"/>
    <w:rsid w:val="00D55C9D"/>
    <w:rsid w:val="00D617B0"/>
    <w:rsid w:val="00D7081C"/>
    <w:rsid w:val="00D80ABC"/>
    <w:rsid w:val="00D8180E"/>
    <w:rsid w:val="00DA3AE2"/>
    <w:rsid w:val="00DC59FD"/>
    <w:rsid w:val="00DC618F"/>
    <w:rsid w:val="00DD15EB"/>
    <w:rsid w:val="00DE22FB"/>
    <w:rsid w:val="00DF1C3A"/>
    <w:rsid w:val="00DF3F15"/>
    <w:rsid w:val="00E0579D"/>
    <w:rsid w:val="00E168F8"/>
    <w:rsid w:val="00E2750D"/>
    <w:rsid w:val="00E41C9D"/>
    <w:rsid w:val="00E45AE0"/>
    <w:rsid w:val="00E611D3"/>
    <w:rsid w:val="00E61DFF"/>
    <w:rsid w:val="00E629A2"/>
    <w:rsid w:val="00E63A84"/>
    <w:rsid w:val="00E756BB"/>
    <w:rsid w:val="00E76DDA"/>
    <w:rsid w:val="00E951F8"/>
    <w:rsid w:val="00EA4158"/>
    <w:rsid w:val="00EB6B25"/>
    <w:rsid w:val="00EC23CA"/>
    <w:rsid w:val="00ED269A"/>
    <w:rsid w:val="00EF05F0"/>
    <w:rsid w:val="00EF607B"/>
    <w:rsid w:val="00F24466"/>
    <w:rsid w:val="00F35CFD"/>
    <w:rsid w:val="00F400F6"/>
    <w:rsid w:val="00F51CDE"/>
    <w:rsid w:val="00F63B4A"/>
    <w:rsid w:val="00F722F1"/>
    <w:rsid w:val="00F95EF3"/>
    <w:rsid w:val="00FB58EB"/>
    <w:rsid w:val="00FB732A"/>
    <w:rsid w:val="00FE5408"/>
    <w:rsid w:val="00FE5547"/>
    <w:rsid w:val="00FE7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51838"/>
  <w15:docId w15:val="{A949C88E-0100-42EE-934A-AEEBB279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8F"/>
    <w:pPr>
      <w:spacing w:after="114" w:line="248" w:lineRule="auto"/>
      <w:ind w:left="10" w:right="2" w:hanging="10"/>
      <w:jc w:val="both"/>
    </w:pPr>
    <w:rPr>
      <w:rFonts w:ascii="Times New Roman" w:eastAsia="Times New Roman" w:hAnsi="Times New Roman"/>
      <w:color w:val="000000"/>
      <w:sz w:val="24"/>
      <w:szCs w:val="22"/>
    </w:rPr>
  </w:style>
  <w:style w:type="paragraph" w:styleId="Heading1">
    <w:name w:val="heading 1"/>
    <w:next w:val="Normal"/>
    <w:link w:val="Heading1Char"/>
    <w:uiPriority w:val="9"/>
    <w:unhideWhenUsed/>
    <w:qFormat/>
    <w:rsid w:val="00697C8F"/>
    <w:pPr>
      <w:keepNext/>
      <w:keepLines/>
      <w:numPr>
        <w:numId w:val="7"/>
      </w:numPr>
      <w:spacing w:after="294" w:line="263" w:lineRule="auto"/>
      <w:outlineLvl w:val="0"/>
    </w:pPr>
    <w:rPr>
      <w:rFonts w:ascii="Arial" w:eastAsia="Arial" w:hAnsi="Arial" w:cs="Arial"/>
      <w:b/>
      <w:color w:val="000000"/>
      <w:sz w:val="26"/>
      <w:szCs w:val="22"/>
    </w:rPr>
  </w:style>
  <w:style w:type="paragraph" w:styleId="Heading2">
    <w:name w:val="heading 2"/>
    <w:next w:val="Normal"/>
    <w:link w:val="Heading2Char"/>
    <w:uiPriority w:val="9"/>
    <w:unhideWhenUsed/>
    <w:qFormat/>
    <w:rsid w:val="00697C8F"/>
    <w:pPr>
      <w:keepNext/>
      <w:keepLines/>
      <w:numPr>
        <w:ilvl w:val="1"/>
        <w:numId w:val="7"/>
      </w:numPr>
      <w:spacing w:after="66" w:line="259" w:lineRule="auto"/>
      <w:outlineLvl w:val="1"/>
    </w:pPr>
    <w:rPr>
      <w:rFonts w:ascii="Arial" w:eastAsia="Arial" w:hAnsi="Arial" w:cs="Arial"/>
      <w:b/>
      <w:color w:val="000000"/>
      <w:sz w:val="27"/>
      <w:szCs w:val="22"/>
    </w:rPr>
  </w:style>
  <w:style w:type="paragraph" w:styleId="Heading3">
    <w:name w:val="heading 3"/>
    <w:basedOn w:val="Normal"/>
    <w:next w:val="Normal"/>
    <w:link w:val="Heading3Char"/>
    <w:uiPriority w:val="9"/>
    <w:semiHidden/>
    <w:unhideWhenUsed/>
    <w:qFormat/>
    <w:rsid w:val="008A2D78"/>
    <w:pPr>
      <w:keepNext/>
      <w:keepLines/>
      <w:numPr>
        <w:ilvl w:val="2"/>
        <w:numId w:val="7"/>
      </w:numPr>
      <w:spacing w:before="200" w:after="0"/>
      <w:outlineLvl w:val="2"/>
    </w:pPr>
    <w:rPr>
      <w:rFonts w:ascii="Calibri Light" w:hAnsi="Calibri Light"/>
      <w:b/>
      <w:bCs/>
      <w:color w:val="5B9BD5"/>
    </w:rPr>
  </w:style>
  <w:style w:type="paragraph" w:styleId="Heading4">
    <w:name w:val="heading 4"/>
    <w:basedOn w:val="Normal"/>
    <w:next w:val="Normal"/>
    <w:link w:val="Heading4Char"/>
    <w:uiPriority w:val="9"/>
    <w:semiHidden/>
    <w:unhideWhenUsed/>
    <w:qFormat/>
    <w:rsid w:val="008A2D78"/>
    <w:pPr>
      <w:keepNext/>
      <w:keepLines/>
      <w:numPr>
        <w:ilvl w:val="3"/>
        <w:numId w:val="7"/>
      </w:numPr>
      <w:spacing w:before="200" w:after="0"/>
      <w:outlineLvl w:val="3"/>
    </w:pPr>
    <w:rPr>
      <w:rFonts w:ascii="Calibri Light" w:hAnsi="Calibri Light"/>
      <w:b/>
      <w:bCs/>
      <w:i/>
      <w:iCs/>
      <w:color w:val="5B9BD5"/>
    </w:rPr>
  </w:style>
  <w:style w:type="paragraph" w:styleId="Heading5">
    <w:name w:val="heading 5"/>
    <w:basedOn w:val="Normal"/>
    <w:next w:val="Normal"/>
    <w:link w:val="Heading5Char"/>
    <w:uiPriority w:val="9"/>
    <w:semiHidden/>
    <w:unhideWhenUsed/>
    <w:qFormat/>
    <w:rsid w:val="008A2D78"/>
    <w:pPr>
      <w:keepNext/>
      <w:keepLines/>
      <w:numPr>
        <w:ilvl w:val="4"/>
        <w:numId w:val="7"/>
      </w:numPr>
      <w:spacing w:before="200" w:after="0"/>
      <w:outlineLvl w:val="4"/>
    </w:pPr>
    <w:rPr>
      <w:rFonts w:ascii="Calibri Light" w:hAnsi="Calibri Light"/>
      <w:color w:val="1F4D78"/>
    </w:rPr>
  </w:style>
  <w:style w:type="paragraph" w:styleId="Heading6">
    <w:name w:val="heading 6"/>
    <w:basedOn w:val="Normal"/>
    <w:next w:val="Normal"/>
    <w:link w:val="Heading6Char"/>
    <w:uiPriority w:val="9"/>
    <w:semiHidden/>
    <w:unhideWhenUsed/>
    <w:qFormat/>
    <w:rsid w:val="008A2D78"/>
    <w:pPr>
      <w:keepNext/>
      <w:keepLines/>
      <w:numPr>
        <w:ilvl w:val="5"/>
        <w:numId w:val="7"/>
      </w:numPr>
      <w:spacing w:before="200" w:after="0"/>
      <w:outlineLvl w:val="5"/>
    </w:pPr>
    <w:rPr>
      <w:rFonts w:ascii="Calibri Light" w:hAnsi="Calibri Light"/>
      <w:i/>
      <w:iCs/>
      <w:color w:val="1F4D78"/>
    </w:rPr>
  </w:style>
  <w:style w:type="paragraph" w:styleId="Heading7">
    <w:name w:val="heading 7"/>
    <w:basedOn w:val="Normal"/>
    <w:next w:val="Normal"/>
    <w:link w:val="Heading7Char"/>
    <w:uiPriority w:val="9"/>
    <w:semiHidden/>
    <w:unhideWhenUsed/>
    <w:qFormat/>
    <w:rsid w:val="008A2D78"/>
    <w:pPr>
      <w:keepNext/>
      <w:keepLines/>
      <w:numPr>
        <w:ilvl w:val="6"/>
        <w:numId w:val="7"/>
      </w:numPr>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8A2D78"/>
    <w:pPr>
      <w:keepNext/>
      <w:keepLines/>
      <w:numPr>
        <w:ilvl w:val="7"/>
        <w:numId w:val="7"/>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8A2D78"/>
    <w:pPr>
      <w:keepNext/>
      <w:keepLines/>
      <w:numPr>
        <w:ilvl w:val="8"/>
        <w:numId w:val="7"/>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7C8F"/>
    <w:rPr>
      <w:rFonts w:ascii="Arial" w:eastAsia="Arial" w:hAnsi="Arial" w:cs="Arial"/>
      <w:b/>
      <w:color w:val="000000"/>
      <w:sz w:val="26"/>
      <w:lang w:eastAsia="en-AU"/>
    </w:rPr>
  </w:style>
  <w:style w:type="character" w:customStyle="1" w:styleId="Heading2Char">
    <w:name w:val="Heading 2 Char"/>
    <w:link w:val="Heading2"/>
    <w:uiPriority w:val="9"/>
    <w:rsid w:val="00697C8F"/>
    <w:rPr>
      <w:rFonts w:ascii="Arial" w:eastAsia="Arial" w:hAnsi="Arial" w:cs="Arial"/>
      <w:b/>
      <w:color w:val="000000"/>
      <w:sz w:val="27"/>
      <w:lang w:eastAsia="en-AU"/>
    </w:rPr>
  </w:style>
  <w:style w:type="paragraph" w:customStyle="1" w:styleId="footnotedescription">
    <w:name w:val="footnote description"/>
    <w:next w:val="Normal"/>
    <w:link w:val="footnotedescriptionChar"/>
    <w:hidden/>
    <w:rsid w:val="00697C8F"/>
    <w:pPr>
      <w:spacing w:line="259" w:lineRule="auto"/>
    </w:pPr>
    <w:rPr>
      <w:rFonts w:ascii="Times New Roman" w:eastAsia="Times New Roman" w:hAnsi="Times New Roman"/>
      <w:color w:val="000000"/>
      <w:szCs w:val="22"/>
    </w:rPr>
  </w:style>
  <w:style w:type="character" w:customStyle="1" w:styleId="footnotedescriptionChar">
    <w:name w:val="footnote description Char"/>
    <w:link w:val="footnotedescription"/>
    <w:rsid w:val="00697C8F"/>
    <w:rPr>
      <w:rFonts w:ascii="Times New Roman" w:eastAsia="Times New Roman" w:hAnsi="Times New Roman" w:cs="Times New Roman"/>
      <w:color w:val="000000"/>
      <w:sz w:val="20"/>
      <w:lang w:eastAsia="en-AU"/>
    </w:rPr>
  </w:style>
  <w:style w:type="paragraph" w:styleId="TOC1">
    <w:name w:val="toc 1"/>
    <w:hidden/>
    <w:uiPriority w:val="39"/>
    <w:rsid w:val="00697C8F"/>
    <w:pPr>
      <w:spacing w:after="104" w:line="259" w:lineRule="auto"/>
      <w:ind w:left="25" w:right="22" w:hanging="10"/>
    </w:pPr>
    <w:rPr>
      <w:rFonts w:ascii="Times New Roman" w:eastAsia="Times New Roman" w:hAnsi="Times New Roman"/>
      <w:b/>
      <w:color w:val="000000"/>
      <w:sz w:val="19"/>
      <w:szCs w:val="22"/>
    </w:rPr>
  </w:style>
  <w:style w:type="paragraph" w:styleId="TOC2">
    <w:name w:val="toc 2"/>
    <w:hidden/>
    <w:uiPriority w:val="39"/>
    <w:rsid w:val="00697C8F"/>
    <w:pPr>
      <w:spacing w:after="114" w:line="248" w:lineRule="auto"/>
      <w:ind w:left="227" w:right="23" w:hanging="10"/>
      <w:jc w:val="both"/>
    </w:pPr>
    <w:rPr>
      <w:rFonts w:ascii="Times New Roman" w:eastAsia="Times New Roman" w:hAnsi="Times New Roman"/>
      <w:color w:val="000000"/>
      <w:sz w:val="24"/>
      <w:szCs w:val="22"/>
    </w:rPr>
  </w:style>
  <w:style w:type="character" w:customStyle="1" w:styleId="footnotemark">
    <w:name w:val="footnote mark"/>
    <w:hidden/>
    <w:rsid w:val="00697C8F"/>
    <w:rPr>
      <w:rFonts w:ascii="Times New Roman" w:eastAsia="Times New Roman" w:hAnsi="Times New Roman" w:cs="Times New Roman"/>
      <w:color w:val="000000"/>
      <w:sz w:val="20"/>
      <w:vertAlign w:val="superscript"/>
    </w:rPr>
  </w:style>
  <w:style w:type="table" w:styleId="TableGrid">
    <w:name w:val="Table Grid"/>
    <w:basedOn w:val="TableNormal"/>
    <w:uiPriority w:val="59"/>
    <w:rsid w:val="00697C8F"/>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97C8F"/>
    <w:rPr>
      <w:color w:val="0563C1"/>
      <w:u w:val="single"/>
    </w:rPr>
  </w:style>
  <w:style w:type="paragraph" w:styleId="ListParagraph">
    <w:name w:val="List Paragraph"/>
    <w:basedOn w:val="Normal"/>
    <w:uiPriority w:val="34"/>
    <w:qFormat/>
    <w:rsid w:val="001C0EEC"/>
    <w:pPr>
      <w:spacing w:after="200" w:line="276" w:lineRule="auto"/>
      <w:ind w:left="720" w:right="0" w:firstLine="0"/>
      <w:contextualSpacing/>
      <w:jc w:val="left"/>
    </w:pPr>
    <w:rPr>
      <w:rFonts w:ascii="Calibri" w:hAnsi="Calibri"/>
      <w:color w:val="auto"/>
      <w:sz w:val="22"/>
      <w:lang w:eastAsia="zh-CN"/>
    </w:rPr>
  </w:style>
  <w:style w:type="paragraph" w:styleId="BalloonText">
    <w:name w:val="Balloon Text"/>
    <w:basedOn w:val="Normal"/>
    <w:link w:val="BalloonTextChar"/>
    <w:uiPriority w:val="99"/>
    <w:semiHidden/>
    <w:unhideWhenUsed/>
    <w:rsid w:val="00551ED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1ED8"/>
    <w:rPr>
      <w:rFonts w:ascii="Tahoma" w:eastAsia="Times New Roman" w:hAnsi="Tahoma" w:cs="Tahoma"/>
      <w:color w:val="000000"/>
      <w:sz w:val="16"/>
      <w:szCs w:val="16"/>
      <w:lang w:eastAsia="en-AU"/>
    </w:rPr>
  </w:style>
  <w:style w:type="character" w:customStyle="1" w:styleId="Heading3Char">
    <w:name w:val="Heading 3 Char"/>
    <w:link w:val="Heading3"/>
    <w:uiPriority w:val="9"/>
    <w:semiHidden/>
    <w:rsid w:val="008A2D78"/>
    <w:rPr>
      <w:rFonts w:ascii="Calibri Light" w:eastAsia="Times New Roman" w:hAnsi="Calibri Light" w:cs="Times New Roman"/>
      <w:b/>
      <w:bCs/>
      <w:color w:val="5B9BD5"/>
      <w:sz w:val="24"/>
      <w:lang w:eastAsia="en-AU"/>
    </w:rPr>
  </w:style>
  <w:style w:type="character" w:customStyle="1" w:styleId="Heading4Char">
    <w:name w:val="Heading 4 Char"/>
    <w:link w:val="Heading4"/>
    <w:uiPriority w:val="9"/>
    <w:semiHidden/>
    <w:rsid w:val="008A2D78"/>
    <w:rPr>
      <w:rFonts w:ascii="Calibri Light" w:eastAsia="Times New Roman" w:hAnsi="Calibri Light" w:cs="Times New Roman"/>
      <w:b/>
      <w:bCs/>
      <w:i/>
      <w:iCs/>
      <w:color w:val="5B9BD5"/>
      <w:sz w:val="24"/>
      <w:lang w:eastAsia="en-AU"/>
    </w:rPr>
  </w:style>
  <w:style w:type="character" w:customStyle="1" w:styleId="Heading5Char">
    <w:name w:val="Heading 5 Char"/>
    <w:link w:val="Heading5"/>
    <w:uiPriority w:val="9"/>
    <w:semiHidden/>
    <w:rsid w:val="008A2D78"/>
    <w:rPr>
      <w:rFonts w:ascii="Calibri Light" w:eastAsia="Times New Roman" w:hAnsi="Calibri Light" w:cs="Times New Roman"/>
      <w:color w:val="1F4D78"/>
      <w:sz w:val="24"/>
      <w:lang w:eastAsia="en-AU"/>
    </w:rPr>
  </w:style>
  <w:style w:type="character" w:customStyle="1" w:styleId="Heading6Char">
    <w:name w:val="Heading 6 Char"/>
    <w:link w:val="Heading6"/>
    <w:uiPriority w:val="9"/>
    <w:semiHidden/>
    <w:rsid w:val="008A2D78"/>
    <w:rPr>
      <w:rFonts w:ascii="Calibri Light" w:eastAsia="Times New Roman" w:hAnsi="Calibri Light" w:cs="Times New Roman"/>
      <w:i/>
      <w:iCs/>
      <w:color w:val="1F4D78"/>
      <w:sz w:val="24"/>
      <w:lang w:eastAsia="en-AU"/>
    </w:rPr>
  </w:style>
  <w:style w:type="character" w:customStyle="1" w:styleId="Heading7Char">
    <w:name w:val="Heading 7 Char"/>
    <w:link w:val="Heading7"/>
    <w:uiPriority w:val="9"/>
    <w:semiHidden/>
    <w:rsid w:val="008A2D78"/>
    <w:rPr>
      <w:rFonts w:ascii="Calibri Light" w:eastAsia="Times New Roman" w:hAnsi="Calibri Light" w:cs="Times New Roman"/>
      <w:i/>
      <w:iCs/>
      <w:color w:val="404040"/>
      <w:sz w:val="24"/>
      <w:lang w:eastAsia="en-AU"/>
    </w:rPr>
  </w:style>
  <w:style w:type="character" w:customStyle="1" w:styleId="Heading8Char">
    <w:name w:val="Heading 8 Char"/>
    <w:link w:val="Heading8"/>
    <w:uiPriority w:val="9"/>
    <w:semiHidden/>
    <w:rsid w:val="008A2D78"/>
    <w:rPr>
      <w:rFonts w:ascii="Calibri Light" w:eastAsia="Times New Roman" w:hAnsi="Calibri Light" w:cs="Times New Roman"/>
      <w:color w:val="404040"/>
      <w:sz w:val="20"/>
      <w:szCs w:val="20"/>
      <w:lang w:eastAsia="en-AU"/>
    </w:rPr>
  </w:style>
  <w:style w:type="character" w:customStyle="1" w:styleId="Heading9Char">
    <w:name w:val="Heading 9 Char"/>
    <w:link w:val="Heading9"/>
    <w:uiPriority w:val="9"/>
    <w:semiHidden/>
    <w:rsid w:val="008A2D78"/>
    <w:rPr>
      <w:rFonts w:ascii="Calibri Light" w:eastAsia="Times New Roman" w:hAnsi="Calibri Light" w:cs="Times New Roman"/>
      <w:i/>
      <w:iCs/>
      <w:color w:val="404040"/>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2667">
      <w:bodyDiv w:val="1"/>
      <w:marLeft w:val="0"/>
      <w:marRight w:val="0"/>
      <w:marTop w:val="0"/>
      <w:marBottom w:val="0"/>
      <w:divBdr>
        <w:top w:val="none" w:sz="0" w:space="0" w:color="auto"/>
        <w:left w:val="none" w:sz="0" w:space="0" w:color="auto"/>
        <w:bottom w:val="none" w:sz="0" w:space="0" w:color="auto"/>
        <w:right w:val="none" w:sz="0" w:space="0" w:color="auto"/>
      </w:divBdr>
    </w:div>
    <w:div w:id="1231186750">
      <w:bodyDiv w:val="1"/>
      <w:marLeft w:val="0"/>
      <w:marRight w:val="0"/>
      <w:marTop w:val="0"/>
      <w:marBottom w:val="0"/>
      <w:divBdr>
        <w:top w:val="none" w:sz="0" w:space="0" w:color="auto"/>
        <w:left w:val="none" w:sz="0" w:space="0" w:color="auto"/>
        <w:bottom w:val="none" w:sz="0" w:space="0" w:color="auto"/>
        <w:right w:val="none" w:sz="0" w:space="0" w:color="auto"/>
      </w:divBdr>
    </w:div>
    <w:div w:id="18768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Farzad\CQU\teaching\COIT12200\1-2020\assignments\Assignment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D8A62-BF2D-4800-B8B8-4C9F30A5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Assignment1 Template</Template>
  <TotalTime>246</TotalTime>
  <Pages>13</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Links>
    <vt:vector size="84" baseType="variant">
      <vt:variant>
        <vt:i4>2555911</vt:i4>
      </vt:variant>
      <vt:variant>
        <vt:i4>80</vt:i4>
      </vt:variant>
      <vt:variant>
        <vt:i4>0</vt:i4>
      </vt:variant>
      <vt:variant>
        <vt:i4>5</vt:i4>
      </vt:variant>
      <vt:variant>
        <vt:lpwstr/>
      </vt:variant>
      <vt:variant>
        <vt:lpwstr>_Toc2502572</vt:lpwstr>
      </vt:variant>
      <vt:variant>
        <vt:i4>2555911</vt:i4>
      </vt:variant>
      <vt:variant>
        <vt:i4>74</vt:i4>
      </vt:variant>
      <vt:variant>
        <vt:i4>0</vt:i4>
      </vt:variant>
      <vt:variant>
        <vt:i4>5</vt:i4>
      </vt:variant>
      <vt:variant>
        <vt:lpwstr/>
      </vt:variant>
      <vt:variant>
        <vt:lpwstr>_Toc2502571</vt:lpwstr>
      </vt:variant>
      <vt:variant>
        <vt:i4>2555911</vt:i4>
      </vt:variant>
      <vt:variant>
        <vt:i4>68</vt:i4>
      </vt:variant>
      <vt:variant>
        <vt:i4>0</vt:i4>
      </vt:variant>
      <vt:variant>
        <vt:i4>5</vt:i4>
      </vt:variant>
      <vt:variant>
        <vt:lpwstr/>
      </vt:variant>
      <vt:variant>
        <vt:lpwstr>_Toc2502570</vt:lpwstr>
      </vt:variant>
      <vt:variant>
        <vt:i4>2490375</vt:i4>
      </vt:variant>
      <vt:variant>
        <vt:i4>62</vt:i4>
      </vt:variant>
      <vt:variant>
        <vt:i4>0</vt:i4>
      </vt:variant>
      <vt:variant>
        <vt:i4>5</vt:i4>
      </vt:variant>
      <vt:variant>
        <vt:lpwstr/>
      </vt:variant>
      <vt:variant>
        <vt:lpwstr>_Toc2502569</vt:lpwstr>
      </vt:variant>
      <vt:variant>
        <vt:i4>2490375</vt:i4>
      </vt:variant>
      <vt:variant>
        <vt:i4>56</vt:i4>
      </vt:variant>
      <vt:variant>
        <vt:i4>0</vt:i4>
      </vt:variant>
      <vt:variant>
        <vt:i4>5</vt:i4>
      </vt:variant>
      <vt:variant>
        <vt:lpwstr/>
      </vt:variant>
      <vt:variant>
        <vt:lpwstr>_Toc2502568</vt:lpwstr>
      </vt:variant>
      <vt:variant>
        <vt:i4>2490375</vt:i4>
      </vt:variant>
      <vt:variant>
        <vt:i4>50</vt:i4>
      </vt:variant>
      <vt:variant>
        <vt:i4>0</vt:i4>
      </vt:variant>
      <vt:variant>
        <vt:i4>5</vt:i4>
      </vt:variant>
      <vt:variant>
        <vt:lpwstr/>
      </vt:variant>
      <vt:variant>
        <vt:lpwstr>_Toc2502567</vt:lpwstr>
      </vt:variant>
      <vt:variant>
        <vt:i4>2490375</vt:i4>
      </vt:variant>
      <vt:variant>
        <vt:i4>44</vt:i4>
      </vt:variant>
      <vt:variant>
        <vt:i4>0</vt:i4>
      </vt:variant>
      <vt:variant>
        <vt:i4>5</vt:i4>
      </vt:variant>
      <vt:variant>
        <vt:lpwstr/>
      </vt:variant>
      <vt:variant>
        <vt:lpwstr>_Toc2502566</vt:lpwstr>
      </vt:variant>
      <vt:variant>
        <vt:i4>2490375</vt:i4>
      </vt:variant>
      <vt:variant>
        <vt:i4>38</vt:i4>
      </vt:variant>
      <vt:variant>
        <vt:i4>0</vt:i4>
      </vt:variant>
      <vt:variant>
        <vt:i4>5</vt:i4>
      </vt:variant>
      <vt:variant>
        <vt:lpwstr/>
      </vt:variant>
      <vt:variant>
        <vt:lpwstr>_Toc2502565</vt:lpwstr>
      </vt:variant>
      <vt:variant>
        <vt:i4>2490375</vt:i4>
      </vt:variant>
      <vt:variant>
        <vt:i4>32</vt:i4>
      </vt:variant>
      <vt:variant>
        <vt:i4>0</vt:i4>
      </vt:variant>
      <vt:variant>
        <vt:i4>5</vt:i4>
      </vt:variant>
      <vt:variant>
        <vt:lpwstr/>
      </vt:variant>
      <vt:variant>
        <vt:lpwstr>_Toc2502564</vt:lpwstr>
      </vt:variant>
      <vt:variant>
        <vt:i4>2490375</vt:i4>
      </vt:variant>
      <vt:variant>
        <vt:i4>26</vt:i4>
      </vt:variant>
      <vt:variant>
        <vt:i4>0</vt:i4>
      </vt:variant>
      <vt:variant>
        <vt:i4>5</vt:i4>
      </vt:variant>
      <vt:variant>
        <vt:lpwstr/>
      </vt:variant>
      <vt:variant>
        <vt:lpwstr>_Toc2502563</vt:lpwstr>
      </vt:variant>
      <vt:variant>
        <vt:i4>2490375</vt:i4>
      </vt:variant>
      <vt:variant>
        <vt:i4>20</vt:i4>
      </vt:variant>
      <vt:variant>
        <vt:i4>0</vt:i4>
      </vt:variant>
      <vt:variant>
        <vt:i4>5</vt:i4>
      </vt:variant>
      <vt:variant>
        <vt:lpwstr/>
      </vt:variant>
      <vt:variant>
        <vt:lpwstr>_Toc2502562</vt:lpwstr>
      </vt:variant>
      <vt:variant>
        <vt:i4>2490375</vt:i4>
      </vt:variant>
      <vt:variant>
        <vt:i4>14</vt:i4>
      </vt:variant>
      <vt:variant>
        <vt:i4>0</vt:i4>
      </vt:variant>
      <vt:variant>
        <vt:i4>5</vt:i4>
      </vt:variant>
      <vt:variant>
        <vt:lpwstr/>
      </vt:variant>
      <vt:variant>
        <vt:lpwstr>_Toc2502561</vt:lpwstr>
      </vt:variant>
      <vt:variant>
        <vt:i4>2490375</vt:i4>
      </vt:variant>
      <vt:variant>
        <vt:i4>8</vt:i4>
      </vt:variant>
      <vt:variant>
        <vt:i4>0</vt:i4>
      </vt:variant>
      <vt:variant>
        <vt:i4>5</vt:i4>
      </vt:variant>
      <vt:variant>
        <vt:lpwstr/>
      </vt:variant>
      <vt:variant>
        <vt:lpwstr>_Toc2502560</vt:lpwstr>
      </vt:variant>
      <vt:variant>
        <vt:i4>2424839</vt:i4>
      </vt:variant>
      <vt:variant>
        <vt:i4>2</vt:i4>
      </vt:variant>
      <vt:variant>
        <vt:i4>0</vt:i4>
      </vt:variant>
      <vt:variant>
        <vt:i4>5</vt:i4>
      </vt:variant>
      <vt:variant>
        <vt:lpwstr/>
      </vt:variant>
      <vt:variant>
        <vt:lpwstr>_Toc2502559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Farzad Sanati</dc:creator>
  <cp:lastModifiedBy>Pierce Kg</cp:lastModifiedBy>
  <cp:revision>16</cp:revision>
  <cp:lastPrinted>2019-02-26T22:47:00Z</cp:lastPrinted>
  <dcterms:created xsi:type="dcterms:W3CDTF">2020-04-20T07:04:00Z</dcterms:created>
  <dcterms:modified xsi:type="dcterms:W3CDTF">2020-04-22T14:03:00Z</dcterms:modified>
</cp:coreProperties>
</file>